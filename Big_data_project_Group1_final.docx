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DE13FC" w:rsidRDefault="00C530DD">
          <w:pPr>
            <w:pStyle w:val="NoSpacing"/>
            <w:rPr>
              <w:sz w:val="24"/>
            </w:rPr>
          </w:pPr>
          <w:r>
            <w:rPr>
              <w:noProof/>
              <w:lang w:val="en-IN" w:eastAsia="en-IN"/>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AC7E2F" w:rsidRDefault="00C530DD">
                      <w:pPr>
                        <w:pStyle w:val="ContactInfo"/>
                      </w:pPr>
                      <w:sdt>
                        <w:sdtPr>
                          <w:alias w:val="Nam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AC7E2F">
                            <w:rPr>
                              <w:lang w:val="en-IN"/>
                            </w:rPr>
                            <w:t>Group1</w:t>
                          </w:r>
                        </w:sdtContent>
                      </w:sdt>
                      <w:r w:rsidR="00AC7E2F">
                        <w:t> |Big </w:t>
                      </w:r>
                      <w:sdt>
                        <w:sdt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AC7E2F">
                            <w:t>Project1</w:t>
                          </w:r>
                        </w:sdtContent>
                      </w:sdt>
                      <w:r w:rsidR="00AC7E2F">
                        <w:t> | </w:t>
                      </w:r>
                      <w:sdt>
                        <w:sdtPr>
                          <w:alias w:val="Date"/>
                          <w:tag w:val=""/>
                          <w:id w:val="2032065285"/>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r w:rsidR="00AC7E2F">
                            <w:t>September 5, 2016</w:t>
                          </w:r>
                        </w:sdtContent>
                      </w:sdt>
                    </w:p>
                  </w:txbxContent>
                </v:textbox>
                <w10:wrap type="square" anchorx="margin" anchory="margin"/>
              </v:shape>
            </w:pict>
          </w:r>
          <w:r>
            <w:rPr>
              <w:noProof/>
              <w:lang w:val="en-IN" w:eastAsia="en-IN"/>
            </w:rPr>
            <w:pict>
              <v:shape id="Text Box 21" o:spid="_x0000_s1027" type="#_x0000_t202" style="position:absolute;margin-left:0;margin-top:0;width:310.5pt;height:104.4pt;z-index:251661312;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AC7E2F" w:rsidRDefault="00C530DD">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AC7E2F">
                            <w:t>Amazon Fine Food Reviews</w:t>
                          </w:r>
                        </w:sdtContent>
                      </w:sdt>
                    </w:p>
                    <w:p w:rsidR="00AC7E2F" w:rsidRDefault="00C530DD">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AC7E2F">
                            <w:t>Group1- Ajay, augustine, joydeb, saurabh, vaibhav and vinu</w:t>
                          </w:r>
                        </w:sdtContent>
                      </w:sdt>
                    </w:p>
                  </w:txbxContent>
                </v:textbox>
                <w10:wrap type="square" anchorx="margin" anchory="margin"/>
              </v:shape>
            </w:pict>
          </w:r>
          <w:r w:rsidR="000407A1">
            <w:rPr>
              <w:noProof/>
              <w:lang w:eastAsia="en-US"/>
            </w:rPr>
            <w:drawing>
              <wp:inline distT="0" distB="0" distL="0" distR="0">
                <wp:extent cx="5486400" cy="5486400"/>
                <wp:effectExtent l="0" t="0" r="0" b="0"/>
                <wp:docPr id="4" name="Picture 4" descr="C:\Users\vinu joseph\AppData\Local\Microsoft\Windows\INetCacheContent.Word\dataset-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Users\vinu joseph\AppData\Local\Microsoft\Windows\INetCacheContent.Word\dataset-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E13FC" w:rsidRDefault="00026221">
          <w:r>
            <w:br w:type="page"/>
          </w:r>
        </w:p>
      </w:sdtContent>
    </w:sdt>
    <w:bookmarkEnd w:id="4"/>
    <w:bookmarkEnd w:id="3"/>
    <w:bookmarkEnd w:id="2"/>
    <w:bookmarkEnd w:id="1"/>
    <w:bookmarkEnd w:id="0"/>
    <w:p w:rsidR="004D5C56" w:rsidRDefault="004D5C56" w:rsidP="004D5C56">
      <w:pPr>
        <w:pStyle w:val="Heading1"/>
      </w:pPr>
      <w:r>
        <w:lastRenderedPageBreak/>
        <w:t>Project Introduction</w:t>
      </w:r>
    </w:p>
    <w:p w:rsidR="004D5C56" w:rsidRDefault="004D5C56" w:rsidP="004D5C56">
      <w:r w:rsidRPr="00246E81">
        <w:t>The Amazon Fine Food Reviews dataset consists of 568,454 food reviews Amazon users left up to October 2012.</w:t>
      </w:r>
      <w:r>
        <w:t xml:space="preserve"> This data was originally published on SNAP and the team has sourced the dataset from kaggle.com. The dataset contains user reviews covering a host of categories which include beverages, confectionaries, gourmet food, pet food etc.</w:t>
      </w:r>
    </w:p>
    <w:p w:rsidR="004D5C56" w:rsidRDefault="004D5C56" w:rsidP="004D5C56">
      <w:r>
        <w:t>Our team has picked up this dataset as part of the project requirements of Big Data course from Upx academy.  We intend to extend the project to different phases to apply the learnings from Big Data technologies covered during various stages of specialization of the course. In phase1 the team will be exploring ways to apply learnings from Python, HDFS, MapReduce API- MRJob, Pig and Hive, covered as part of the Big Data foundation course.</w:t>
      </w:r>
    </w:p>
    <w:p w:rsidR="004D5C56" w:rsidRDefault="004D5C56" w:rsidP="004D5C56">
      <w:pPr>
        <w:pStyle w:val="Heading1"/>
      </w:pPr>
      <w:r>
        <w:t>About the dataset</w:t>
      </w:r>
    </w:p>
    <w:p w:rsidR="004D5C56" w:rsidRDefault="004D5C56" w:rsidP="004D5C56">
      <w:r>
        <w:t xml:space="preserve">This dataset consists of a single CSV file- </w:t>
      </w:r>
      <w:r w:rsidRPr="00FD70CC">
        <w:rPr>
          <w:b/>
          <w:i/>
        </w:rPr>
        <w:t>Reviews.csv</w:t>
      </w:r>
      <w:r>
        <w:t xml:space="preserve">, and a corresponding SQLite table named </w:t>
      </w:r>
      <w:r w:rsidRPr="00FD70CC">
        <w:rPr>
          <w:b/>
          <w:i/>
        </w:rPr>
        <w:t>database. SQLite</w:t>
      </w:r>
      <w:r>
        <w:t>. The columns in the table are:</w:t>
      </w:r>
    </w:p>
    <w:p w:rsidR="004D5C56" w:rsidRDefault="004D5C56" w:rsidP="004D5C56">
      <w:pPr>
        <w:pStyle w:val="ListParagraph"/>
        <w:numPr>
          <w:ilvl w:val="0"/>
          <w:numId w:val="7"/>
        </w:numPr>
      </w:pPr>
      <w:r>
        <w:t>Id</w:t>
      </w:r>
    </w:p>
    <w:p w:rsidR="004D5C56" w:rsidRDefault="004D5C56" w:rsidP="004D5C56">
      <w:pPr>
        <w:pStyle w:val="ListParagraph"/>
        <w:numPr>
          <w:ilvl w:val="0"/>
          <w:numId w:val="7"/>
        </w:numPr>
      </w:pPr>
      <w:r>
        <w:t>Product ID - unique identifier for the product</w:t>
      </w:r>
    </w:p>
    <w:p w:rsidR="004D5C56" w:rsidRDefault="004D5C56" w:rsidP="004D5C56">
      <w:pPr>
        <w:pStyle w:val="ListParagraph"/>
        <w:numPr>
          <w:ilvl w:val="0"/>
          <w:numId w:val="7"/>
        </w:numPr>
      </w:pPr>
      <w:r>
        <w:t>Use rid - unique identifier for the user</w:t>
      </w:r>
    </w:p>
    <w:p w:rsidR="004D5C56" w:rsidRDefault="004D5C56" w:rsidP="004D5C56">
      <w:pPr>
        <w:pStyle w:val="ListParagraph"/>
        <w:numPr>
          <w:ilvl w:val="0"/>
          <w:numId w:val="7"/>
        </w:numPr>
      </w:pPr>
      <w:r>
        <w:t>Profile Name</w:t>
      </w:r>
    </w:p>
    <w:p w:rsidR="004D5C56" w:rsidRDefault="004D5C56" w:rsidP="004D5C56">
      <w:pPr>
        <w:pStyle w:val="ListParagraph"/>
        <w:numPr>
          <w:ilvl w:val="0"/>
          <w:numId w:val="7"/>
        </w:numPr>
      </w:pPr>
      <w:r>
        <w:t>Helpfulness Numerator - number of users who found the review helpful</w:t>
      </w:r>
    </w:p>
    <w:p w:rsidR="004D5C56" w:rsidRDefault="004D5C56" w:rsidP="004D5C56">
      <w:pPr>
        <w:pStyle w:val="ListParagraph"/>
        <w:numPr>
          <w:ilvl w:val="0"/>
          <w:numId w:val="7"/>
        </w:numPr>
      </w:pPr>
      <w:r>
        <w:t>Helpfulness Denominator - number of users who indicated whether they found the review helpful</w:t>
      </w:r>
    </w:p>
    <w:p w:rsidR="004D5C56" w:rsidRDefault="004D5C56" w:rsidP="004D5C56">
      <w:pPr>
        <w:pStyle w:val="ListParagraph"/>
        <w:numPr>
          <w:ilvl w:val="0"/>
          <w:numId w:val="7"/>
        </w:numPr>
      </w:pPr>
      <w:r>
        <w:t>Score - rating between 1 and 5</w:t>
      </w:r>
    </w:p>
    <w:p w:rsidR="004D5C56" w:rsidRDefault="004D5C56" w:rsidP="004D5C56">
      <w:pPr>
        <w:pStyle w:val="ListParagraph"/>
        <w:numPr>
          <w:ilvl w:val="0"/>
          <w:numId w:val="7"/>
        </w:numPr>
      </w:pPr>
      <w:r>
        <w:t>Time - timestamp for the review</w:t>
      </w:r>
    </w:p>
    <w:p w:rsidR="004D5C56" w:rsidRDefault="004D5C56" w:rsidP="004D5C56">
      <w:pPr>
        <w:pStyle w:val="ListParagraph"/>
        <w:numPr>
          <w:ilvl w:val="0"/>
          <w:numId w:val="7"/>
        </w:numPr>
      </w:pPr>
      <w:r>
        <w:t>Summary - brief summary of the review</w:t>
      </w:r>
    </w:p>
    <w:p w:rsidR="004D5C56" w:rsidRDefault="004D5C56" w:rsidP="004D5C56">
      <w:pPr>
        <w:pStyle w:val="ListParagraph"/>
        <w:numPr>
          <w:ilvl w:val="0"/>
          <w:numId w:val="7"/>
        </w:numPr>
      </w:pPr>
      <w:r>
        <w:t>Text - text of the review</w:t>
      </w:r>
    </w:p>
    <w:tbl>
      <w:tblPr>
        <w:tblStyle w:val="ReportTable"/>
        <w:tblW w:w="0" w:type="auto"/>
        <w:tblInd w:w="5" w:type="dxa"/>
        <w:tblLook w:val="04A0" w:firstRow="1" w:lastRow="0" w:firstColumn="1" w:lastColumn="0" w:noHBand="0" w:noVBand="1"/>
      </w:tblPr>
      <w:tblGrid>
        <w:gridCol w:w="2878"/>
        <w:gridCol w:w="2876"/>
        <w:gridCol w:w="2876"/>
      </w:tblGrid>
      <w:tr w:rsidR="004D5C56" w:rsidTr="00AC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rsidR="004D5C56" w:rsidRDefault="004D5C56" w:rsidP="00AC7E2F"/>
        </w:tc>
        <w:tc>
          <w:tcPr>
            <w:tcW w:w="2876" w:type="dxa"/>
          </w:tcPr>
          <w:p w:rsidR="004D5C56" w:rsidRDefault="004D5C56" w:rsidP="00AC7E2F">
            <w:pPr>
              <w:cnfStyle w:val="100000000000" w:firstRow="1" w:lastRow="0" w:firstColumn="0" w:lastColumn="0" w:oddVBand="0" w:evenVBand="0" w:oddHBand="0" w:evenHBand="0" w:firstRowFirstColumn="0" w:firstRowLastColumn="0" w:lastRowFirstColumn="0" w:lastRowLastColumn="0"/>
            </w:pPr>
          </w:p>
        </w:tc>
        <w:tc>
          <w:tcPr>
            <w:tcW w:w="2876" w:type="dxa"/>
          </w:tcPr>
          <w:p w:rsidR="004D5C56" w:rsidRDefault="004D5C56" w:rsidP="00AC7E2F">
            <w:pPr>
              <w:cnfStyle w:val="100000000000" w:firstRow="1" w:lastRow="0" w:firstColumn="0" w:lastColumn="0" w:oddVBand="0" w:evenVBand="0" w:oddHBand="0" w:evenHBand="0" w:firstRowFirstColumn="0" w:firstRowLastColumn="0" w:lastRowFirstColumn="0" w:lastRowLastColumn="0"/>
            </w:pPr>
          </w:p>
        </w:tc>
      </w:tr>
      <w:tr w:rsidR="004D5C56" w:rsidTr="00AC7E2F">
        <w:tc>
          <w:tcPr>
            <w:cnfStyle w:val="001000000000" w:firstRow="0" w:lastRow="0" w:firstColumn="1" w:lastColumn="0" w:oddVBand="0" w:evenVBand="0" w:oddHBand="0" w:evenHBand="0" w:firstRowFirstColumn="0" w:firstRowLastColumn="0" w:lastRowFirstColumn="0" w:lastRowLastColumn="0"/>
            <w:tcW w:w="2878" w:type="dxa"/>
          </w:tcPr>
          <w:p w:rsidR="004D5C56" w:rsidRDefault="004D5C56" w:rsidP="00AC7E2F">
            <w:r>
              <w:t>File Name</w:t>
            </w:r>
          </w:p>
        </w:tc>
        <w:tc>
          <w:tcPr>
            <w:tcW w:w="2876" w:type="dxa"/>
          </w:tcPr>
          <w:p w:rsidR="004D5C56" w:rsidRDefault="004D5C56" w:rsidP="00AC7E2F">
            <w:pPr>
              <w:cnfStyle w:val="000000000000" w:firstRow="0" w:lastRow="0" w:firstColumn="0" w:lastColumn="0" w:oddVBand="0" w:evenVBand="0" w:oddHBand="0" w:evenHBand="0" w:firstRowFirstColumn="0" w:firstRowLastColumn="0" w:lastRowFirstColumn="0" w:lastRowLastColumn="0"/>
            </w:pPr>
            <w:r>
              <w:t>Format</w:t>
            </w:r>
          </w:p>
        </w:tc>
        <w:tc>
          <w:tcPr>
            <w:tcW w:w="2876" w:type="dxa"/>
          </w:tcPr>
          <w:p w:rsidR="004D5C56" w:rsidRDefault="004D5C56" w:rsidP="00AC7E2F">
            <w:pPr>
              <w:cnfStyle w:val="000000000000" w:firstRow="0" w:lastRow="0" w:firstColumn="0" w:lastColumn="0" w:oddVBand="0" w:evenVBand="0" w:oddHBand="0" w:evenHBand="0" w:firstRowFirstColumn="0" w:firstRowLastColumn="0" w:lastRowFirstColumn="0" w:lastRowLastColumn="0"/>
            </w:pPr>
            <w:r>
              <w:t>Size</w:t>
            </w:r>
          </w:p>
        </w:tc>
      </w:tr>
      <w:tr w:rsidR="004D5C56" w:rsidTr="00AC7E2F">
        <w:tc>
          <w:tcPr>
            <w:cnfStyle w:val="001000000000" w:firstRow="0" w:lastRow="0" w:firstColumn="1" w:lastColumn="0" w:oddVBand="0" w:evenVBand="0" w:oddHBand="0" w:evenHBand="0" w:firstRowFirstColumn="0" w:firstRowLastColumn="0" w:lastRowFirstColumn="0" w:lastRowLastColumn="0"/>
            <w:tcW w:w="2878" w:type="dxa"/>
          </w:tcPr>
          <w:p w:rsidR="004D5C56" w:rsidRDefault="004D5C56" w:rsidP="00AC7E2F">
            <w:r w:rsidRPr="00FD70CC">
              <w:rPr>
                <w:b/>
                <w:i/>
              </w:rPr>
              <w:t>Reviews.csv</w:t>
            </w:r>
          </w:p>
        </w:tc>
        <w:tc>
          <w:tcPr>
            <w:tcW w:w="2876" w:type="dxa"/>
          </w:tcPr>
          <w:p w:rsidR="004D5C56" w:rsidRDefault="004D5C56" w:rsidP="00AC7E2F">
            <w:pPr>
              <w:cnfStyle w:val="000000000000" w:firstRow="0" w:lastRow="0" w:firstColumn="0" w:lastColumn="0" w:oddVBand="0" w:evenVBand="0" w:oddHBand="0" w:evenHBand="0" w:firstRowFirstColumn="0" w:firstRowLastColumn="0" w:lastRowFirstColumn="0" w:lastRowLastColumn="0"/>
            </w:pPr>
            <w:r>
              <w:t>CSV</w:t>
            </w:r>
          </w:p>
        </w:tc>
        <w:tc>
          <w:tcPr>
            <w:tcW w:w="2876" w:type="dxa"/>
          </w:tcPr>
          <w:p w:rsidR="004D5C56" w:rsidRDefault="004D5C56" w:rsidP="00AC7E2F">
            <w:pPr>
              <w:cnfStyle w:val="000000000000" w:firstRow="0" w:lastRow="0" w:firstColumn="0" w:lastColumn="0" w:oddVBand="0" w:evenVBand="0" w:oddHBand="0" w:evenHBand="0" w:firstRowFirstColumn="0" w:firstRowLastColumn="0" w:lastRowFirstColumn="0" w:lastRowLastColumn="0"/>
            </w:pPr>
            <w:r>
              <w:t>286MB</w:t>
            </w:r>
          </w:p>
        </w:tc>
      </w:tr>
      <w:tr w:rsidR="004D5C56" w:rsidTr="00AC7E2F">
        <w:tc>
          <w:tcPr>
            <w:cnfStyle w:val="001000000000" w:firstRow="0" w:lastRow="0" w:firstColumn="1" w:lastColumn="0" w:oddVBand="0" w:evenVBand="0" w:oddHBand="0" w:evenHBand="0" w:firstRowFirstColumn="0" w:firstRowLastColumn="0" w:lastRowFirstColumn="0" w:lastRowLastColumn="0"/>
            <w:tcW w:w="2878" w:type="dxa"/>
          </w:tcPr>
          <w:p w:rsidR="004D5C56" w:rsidRDefault="004D5C56" w:rsidP="00AC7E2F">
            <w:r w:rsidRPr="00FD70CC">
              <w:rPr>
                <w:b/>
                <w:i/>
              </w:rPr>
              <w:t>database. SQLite</w:t>
            </w:r>
          </w:p>
        </w:tc>
        <w:tc>
          <w:tcPr>
            <w:tcW w:w="2876" w:type="dxa"/>
          </w:tcPr>
          <w:p w:rsidR="004D5C56" w:rsidRDefault="004D5C56" w:rsidP="00AC7E2F">
            <w:pPr>
              <w:cnfStyle w:val="000000000000" w:firstRow="0" w:lastRow="0" w:firstColumn="0" w:lastColumn="0" w:oddVBand="0" w:evenVBand="0" w:oddHBand="0" w:evenHBand="0" w:firstRowFirstColumn="0" w:firstRowLastColumn="0" w:lastRowFirstColumn="0" w:lastRowLastColumn="0"/>
            </w:pPr>
            <w:r>
              <w:t>SQLITE</w:t>
            </w:r>
          </w:p>
        </w:tc>
        <w:tc>
          <w:tcPr>
            <w:tcW w:w="2876" w:type="dxa"/>
          </w:tcPr>
          <w:p w:rsidR="004D5C56" w:rsidRDefault="004D5C56" w:rsidP="00AC7E2F">
            <w:pPr>
              <w:cnfStyle w:val="000000000000" w:firstRow="0" w:lastRow="0" w:firstColumn="0" w:lastColumn="0" w:oddVBand="0" w:evenVBand="0" w:oddHBand="0" w:evenHBand="0" w:firstRowFirstColumn="0" w:firstRowLastColumn="0" w:lastRowFirstColumn="0" w:lastRowLastColumn="0"/>
            </w:pPr>
            <w:r>
              <w:t>355MB</w:t>
            </w:r>
          </w:p>
        </w:tc>
      </w:tr>
    </w:tbl>
    <w:p w:rsidR="004D5C56" w:rsidRDefault="004D5C56" w:rsidP="004D5C56"/>
    <w:p w:rsidR="00E12119" w:rsidRDefault="00E12119" w:rsidP="004D5C56"/>
    <w:p w:rsidR="00981C8F" w:rsidRDefault="00981C8F" w:rsidP="004D5C56"/>
    <w:p w:rsidR="00981C8F" w:rsidRDefault="00981C8F" w:rsidP="004D5C56"/>
    <w:p w:rsidR="004D5C56" w:rsidRDefault="004D5C56" w:rsidP="004D5C56">
      <w:pPr>
        <w:pStyle w:val="Heading1"/>
      </w:pPr>
      <w:r>
        <w:lastRenderedPageBreak/>
        <w:t>Business Questions Identified</w:t>
      </w:r>
    </w:p>
    <w:p w:rsidR="004D5C56" w:rsidRDefault="004D5C56" w:rsidP="004D5C56">
      <w:pPr>
        <w:rPr>
          <w:b/>
        </w:rPr>
      </w:pPr>
      <w:r>
        <w:t>The following questions were ident</w:t>
      </w:r>
      <w:r w:rsidR="00D46C48">
        <w:t xml:space="preserve">ified by the team after many </w:t>
      </w:r>
      <w:r>
        <w:t>rounds of inspection and discussions:</w:t>
      </w:r>
      <w:r w:rsidR="00F942E4">
        <w:t xml:space="preserve">  </w:t>
      </w:r>
      <w:r w:rsidR="00F942E4" w:rsidRPr="00504142">
        <w:rPr>
          <w:b/>
        </w:rPr>
        <w:t>Take a look again TreeMap concept</w:t>
      </w:r>
      <w:r w:rsidR="00504142">
        <w:rPr>
          <w:b/>
        </w:rPr>
        <w:t xml:space="preserve"> -  Use SortComparable class</w:t>
      </w:r>
      <w:r w:rsidR="00717172">
        <w:rPr>
          <w:b/>
        </w:rPr>
        <w:t xml:space="preserve">  &amp; ALSO</w:t>
      </w:r>
      <w:r w:rsidR="0076357C">
        <w:rPr>
          <w:b/>
        </w:rPr>
        <w:t xml:space="preserve"> write numbers of  hours require </w:t>
      </w:r>
      <w:r w:rsidR="00AF6607">
        <w:rPr>
          <w:b/>
        </w:rPr>
        <w:t>( Length of code and</w:t>
      </w:r>
      <w:r w:rsidR="004A2232">
        <w:rPr>
          <w:b/>
        </w:rPr>
        <w:t xml:space="preserve"> logic development &amp; Testing )</w:t>
      </w:r>
    </w:p>
    <w:p w:rsidR="00E511F4" w:rsidRDefault="00E511F4" w:rsidP="004D5C56">
      <w:pPr>
        <w:rPr>
          <w:b/>
        </w:rPr>
      </w:pPr>
      <w:r>
        <w:rPr>
          <w:b/>
        </w:rPr>
        <w:t>Output should come in the CSV F</w:t>
      </w:r>
      <w:r w:rsidR="0005579A">
        <w:rPr>
          <w:b/>
        </w:rPr>
        <w:t>ormat</w:t>
      </w:r>
    </w:p>
    <w:p w:rsidR="004154BF" w:rsidRDefault="004154BF" w:rsidP="004D5C56"/>
    <w:p w:rsidR="002565F0" w:rsidRPr="00A36006" w:rsidRDefault="004D5C56" w:rsidP="00A36006">
      <w:pPr>
        <w:pStyle w:val="ListParagraph"/>
        <w:numPr>
          <w:ilvl w:val="0"/>
          <w:numId w:val="8"/>
        </w:numPr>
      </w:pPr>
      <w:r>
        <w:t>Which</w:t>
      </w:r>
      <w:r w:rsidR="007E5658">
        <w:t xml:space="preserve"> are the top 10 Product ID</w:t>
      </w:r>
      <w:r>
        <w:t xml:space="preserve">s </w:t>
      </w:r>
      <w:r w:rsidR="007E5658">
        <w:t xml:space="preserve">that </w:t>
      </w:r>
      <w:r>
        <w:t>get reviewed the most?</w:t>
      </w:r>
      <w:r w:rsidR="00A36006">
        <w:t xml:space="preserve">  </w:t>
      </w:r>
    </w:p>
    <w:p w:rsidR="002565F0" w:rsidRDefault="002565F0" w:rsidP="002565F0"/>
    <w:p w:rsidR="004D5C56" w:rsidRDefault="007E5658" w:rsidP="004D5C56">
      <w:pPr>
        <w:pStyle w:val="ListParagraph"/>
        <w:numPr>
          <w:ilvl w:val="0"/>
          <w:numId w:val="8"/>
        </w:numPr>
      </w:pPr>
      <w:r>
        <w:t>Which are the t</w:t>
      </w:r>
      <w:r w:rsidR="004D5C56">
        <w:t xml:space="preserve">op </w:t>
      </w:r>
      <w:r w:rsidR="0088487D">
        <w:t>10</w:t>
      </w:r>
      <w:r w:rsidR="004D5C56">
        <w:t xml:space="preserve"> most favorably reviewed </w:t>
      </w:r>
      <w:r>
        <w:t>P</w:t>
      </w:r>
      <w:r w:rsidR="004D5C56">
        <w:t xml:space="preserve">roduct </w:t>
      </w:r>
      <w:r>
        <w:t>IDs</w:t>
      </w:r>
      <w:r w:rsidR="004D5C56">
        <w:t>?</w:t>
      </w:r>
      <w:r w:rsidR="00467D7D">
        <w:t xml:space="preserve">  Average product ratings </w:t>
      </w:r>
    </w:p>
    <w:p w:rsidR="004D5C56" w:rsidRDefault="00D94650" w:rsidP="004D5C56">
      <w:pPr>
        <w:pStyle w:val="ListParagraph"/>
        <w:numPr>
          <w:ilvl w:val="0"/>
          <w:numId w:val="8"/>
        </w:numPr>
      </w:pPr>
      <w:r>
        <w:t xml:space="preserve">How may product reviews are generated on a daily, monthly and yearly </w:t>
      </w:r>
      <w:r w:rsidR="00C8159E">
        <w:t>basis?</w:t>
      </w:r>
    </w:p>
    <w:p w:rsidR="004D5C56" w:rsidRDefault="004D5C56" w:rsidP="004D5C56">
      <w:pPr>
        <w:pStyle w:val="ListParagraph"/>
        <w:numPr>
          <w:ilvl w:val="0"/>
          <w:numId w:val="8"/>
        </w:numPr>
      </w:pPr>
      <w:r>
        <w:t>Product sales- festival mapping. By festival mapping we are trying to analyze</w:t>
      </w:r>
      <w:r w:rsidR="007E5658">
        <w:t xml:space="preserve"> the</w:t>
      </w:r>
      <w:r>
        <w:t xml:space="preserve"> top</w:t>
      </w:r>
      <w:r w:rsidR="007E5658">
        <w:t xml:space="preserve"> 3P</w:t>
      </w:r>
      <w:r>
        <w:t>roduct</w:t>
      </w:r>
      <w:r w:rsidR="007E5658">
        <w:t xml:space="preserve"> ID</w:t>
      </w:r>
      <w:r>
        <w:t xml:space="preserve">s </w:t>
      </w:r>
      <w:r w:rsidR="007E5658">
        <w:t xml:space="preserve">that get reviewed the most for each of the </w:t>
      </w:r>
      <w:r>
        <w:t xml:space="preserve">major festivals </w:t>
      </w:r>
      <w:r w:rsidR="007E5658">
        <w:t>in the USA</w:t>
      </w:r>
      <w:r>
        <w:t>.</w:t>
      </w:r>
      <w:r w:rsidR="002E24F2">
        <w:t xml:space="preserve">  --- MapSide Join for flexibility </w:t>
      </w:r>
      <w:r w:rsidR="00772739">
        <w:t xml:space="preserve"> ---  festival as a Key </w:t>
      </w:r>
      <w:r w:rsidR="004666F4">
        <w:t>– Look up table to be created for festival table and month</w:t>
      </w:r>
    </w:p>
    <w:p w:rsidR="007A65FD" w:rsidRDefault="008835CA" w:rsidP="007A65FD">
      <w:pPr>
        <w:pStyle w:val="ListParagraph"/>
        <w:numPr>
          <w:ilvl w:val="0"/>
          <w:numId w:val="8"/>
        </w:numPr>
      </w:pPr>
      <w:r>
        <w:t xml:space="preserve">Which are the </w:t>
      </w:r>
      <w:r w:rsidR="00105820">
        <w:t>most</w:t>
      </w:r>
      <w:r w:rsidR="006B1085">
        <w:t xml:space="preserve"> top</w:t>
      </w:r>
      <w:r w:rsidR="00E21C5A">
        <w:t xml:space="preserve"> </w:t>
      </w:r>
      <w:r w:rsidR="00105820">
        <w:t>3 products reviewed by month.</w:t>
      </w:r>
      <w:r w:rsidR="006B1085">
        <w:t xml:space="preserve">  --- Need Improvement </w:t>
      </w:r>
      <w:r w:rsidR="007A65FD">
        <w:t xml:space="preserve"> </w:t>
      </w:r>
    </w:p>
    <w:p w:rsidR="007A65FD" w:rsidRDefault="007A65FD" w:rsidP="007A65FD">
      <w:pPr>
        <w:pStyle w:val="ListParagraph"/>
      </w:pPr>
    </w:p>
    <w:p w:rsidR="007A65FD" w:rsidRDefault="007A65FD" w:rsidP="007A65FD">
      <w:pPr>
        <w:pStyle w:val="ListParagraph"/>
      </w:pPr>
      <w:r>
        <w:sym w:font="Wingdings" w:char="F0E0"/>
      </w:r>
      <w:r>
        <w:t xml:space="preserve">   Number of counts for  </w:t>
      </w:r>
      <w:r w:rsidR="001553C2">
        <w:t>Average RANK of each month.</w:t>
      </w:r>
    </w:p>
    <w:p w:rsidR="000C35C4" w:rsidRDefault="000C35C4" w:rsidP="000C35C4">
      <w:r>
        <w:t xml:space="preserve">      6. </w:t>
      </w:r>
      <w:r w:rsidR="003A4DE8">
        <w:t xml:space="preserve"> </w:t>
      </w:r>
      <w:r>
        <w:t>By seasonal mapping we are trying to</w:t>
      </w:r>
      <w:r w:rsidR="003A4DE8">
        <w:t xml:space="preserve"> analyze top products  reviewed</w:t>
      </w:r>
      <w:r>
        <w:t xml:space="preserve"> during seasons like summer, autumn, spring </w:t>
      </w:r>
      <w:r w:rsidR="00DA1F09">
        <w:t>and winter in the host country.</w:t>
      </w:r>
      <w:r w:rsidR="004E18DF">
        <w:t xml:space="preserve">  --- Try to Make it by the Date</w:t>
      </w:r>
    </w:p>
    <w:p w:rsidR="00DF7FA5" w:rsidRDefault="00C93D15" w:rsidP="000C35C4">
      <w:r>
        <w:t xml:space="preserve">    7 - i</w:t>
      </w:r>
      <w:r w:rsidR="006072BB">
        <w:t xml:space="preserve"> </w:t>
      </w:r>
      <w:r w:rsidR="008D1F91">
        <w:t xml:space="preserve"> </w:t>
      </w:r>
      <w:r w:rsidR="000C35C4">
        <w:t>Customer profiling by identifying top contributors to product reviews measured using metrics like frequency of visits per month as well as attempting to gauge customer sentiments using metrics like #of positive and #of negative reviews by the top reviewers.</w:t>
      </w:r>
    </w:p>
    <w:p w:rsidR="00C9357A" w:rsidRDefault="00C93D15" w:rsidP="000C35C4">
      <w:r>
        <w:t>7- ii     Customer profi</w:t>
      </w:r>
      <w:r w:rsidR="008A4D69">
        <w:t>ling based on the monthly reviews.</w:t>
      </w:r>
    </w:p>
    <w:p w:rsidR="00C9357A" w:rsidRPr="00B53929" w:rsidRDefault="00C9357A" w:rsidP="00C9357A">
      <w:pPr>
        <w:numPr>
          <w:ilvl w:val="0"/>
          <w:numId w:val="13"/>
        </w:numPr>
        <w:shd w:val="clear" w:color="auto" w:fill="FFFFFF"/>
        <w:spacing w:before="141" w:after="141" w:line="240" w:lineRule="auto"/>
        <w:ind w:left="0"/>
        <w:textAlignment w:val="baseline"/>
        <w:rPr>
          <w:rFonts w:ascii="inherit" w:eastAsia="Times New Roman" w:hAnsi="inherit" w:cs="Arial"/>
          <w:color w:val="47494D"/>
          <w:sz w:val="24"/>
          <w:szCs w:val="24"/>
          <w:lang w:eastAsia="en-US"/>
        </w:rPr>
      </w:pPr>
      <w:r w:rsidRPr="00B53929">
        <w:rPr>
          <w:rFonts w:ascii="inherit" w:eastAsia="Times New Roman" w:hAnsi="inherit" w:cs="Arial"/>
          <w:color w:val="47494D"/>
          <w:sz w:val="24"/>
          <w:szCs w:val="24"/>
          <w:lang w:eastAsia="en-US"/>
        </w:rPr>
        <w:t>what does the product-reviewer graph look like?</w:t>
      </w:r>
    </w:p>
    <w:p w:rsidR="00C9357A" w:rsidRDefault="00C9357A" w:rsidP="000C35C4"/>
    <w:p w:rsidR="00DF7FA5" w:rsidRDefault="00DF7FA5" w:rsidP="000C35C4"/>
    <w:p w:rsidR="00DF7FA5" w:rsidRDefault="00DF7FA5" w:rsidP="000C35C4">
      <w:r>
        <w:t xml:space="preserve">Sentimental Analysis ---   Take total positive and take total negative.  </w:t>
      </w:r>
    </w:p>
    <w:p w:rsidR="00DF7FA5" w:rsidRDefault="00DF7FA5" w:rsidP="000C35C4"/>
    <w:p w:rsidR="00DF7FA5" w:rsidRDefault="00DF7FA5" w:rsidP="000C35C4">
      <w:r>
        <w:t xml:space="preserve">Formula -  ( positive – negative)/ </w:t>
      </w:r>
      <w:r w:rsidR="00A914BA">
        <w:t>(</w:t>
      </w:r>
      <w:r>
        <w:t>positive + negative</w:t>
      </w:r>
      <w:r w:rsidR="00A914BA">
        <w:t>)*100</w:t>
      </w:r>
    </w:p>
    <w:p w:rsidR="00A926D3" w:rsidRPr="0076357C" w:rsidRDefault="00A926D3" w:rsidP="000C35C4">
      <w:pPr>
        <w:rPr>
          <w:b/>
        </w:rPr>
      </w:pPr>
      <w:r w:rsidRPr="0076357C">
        <w:rPr>
          <w:b/>
        </w:rPr>
        <w:t>Average + Sentimental</w:t>
      </w:r>
    </w:p>
    <w:p w:rsidR="00DA1F09" w:rsidRDefault="00DA1F09" w:rsidP="000C35C4"/>
    <w:p w:rsidR="00DA1F09" w:rsidRDefault="00BC0964" w:rsidP="000C35C4">
      <w:r>
        <w:t>8.   Fi</w:t>
      </w:r>
      <w:r w:rsidR="00BC2840">
        <w:t xml:space="preserve">nd out the </w:t>
      </w:r>
      <w:r w:rsidR="00794109">
        <w:t xml:space="preserve"> unique number of reviewers. </w:t>
      </w:r>
    </w:p>
    <w:p w:rsidR="0019347B" w:rsidRDefault="0019347B" w:rsidP="000C35C4">
      <w:r>
        <w:t>8:ii – Find out the number of reviews by each user</w:t>
      </w:r>
    </w:p>
    <w:p w:rsidR="0045409E" w:rsidRDefault="00705F3C" w:rsidP="00D021D9">
      <w:r>
        <w:lastRenderedPageBreak/>
        <w:t xml:space="preserve">9.  </w:t>
      </w:r>
      <w:r w:rsidR="0018110D">
        <w:t xml:space="preserve"> List out the product id reviews by the custo</w:t>
      </w:r>
      <w:r w:rsidR="008421D8">
        <w:t>mer and total count of the product.</w:t>
      </w:r>
    </w:p>
    <w:p w:rsidR="005A1D44" w:rsidRDefault="005A1D44" w:rsidP="00D021D9"/>
    <w:p w:rsidR="005A1D44" w:rsidRDefault="005A1D44" w:rsidP="00D021D9">
      <w:r>
        <w:t>10:  data visualization using Excel programming. –</w:t>
      </w:r>
      <w:r w:rsidR="00845242">
        <w:t xml:space="preserve"> 10 to 15 hrs</w:t>
      </w:r>
    </w:p>
    <w:p w:rsidR="00B92D1F" w:rsidRDefault="00B92D1F" w:rsidP="00D021D9"/>
    <w:p w:rsidR="00B92D1F" w:rsidRDefault="00B92D1F" w:rsidP="00D021D9">
      <w:r>
        <w:t>11:   Find the product w</w:t>
      </w:r>
      <w:r w:rsidR="00F0551C">
        <w:t>hich are getting ratings 1 or 2 and display the graphics.</w:t>
      </w:r>
      <w:r w:rsidR="00D670D1">
        <w:t>( Worst product)</w:t>
      </w:r>
      <w:r w:rsidR="00DE2D6F">
        <w:t xml:space="preserve"> --- PIE Chart for 1 rating ,2 rating,3 rating , 4 ratings &amp; 5 ratings </w:t>
      </w:r>
    </w:p>
    <w:p w:rsidR="00D670D1" w:rsidRDefault="00D670D1" w:rsidP="00D021D9"/>
    <w:p w:rsidR="00D670D1" w:rsidRDefault="00D670D1" w:rsidP="00D021D9">
      <w:r>
        <w:t xml:space="preserve">11: - (!!)  </w:t>
      </w:r>
      <w:r w:rsidR="0083758E">
        <w:t>Categorized</w:t>
      </w:r>
      <w:r>
        <w:t xml:space="preserve"> product based on the ratings and display in the PIE chart. </w:t>
      </w:r>
    </w:p>
    <w:p w:rsidR="00DE2D6F" w:rsidRDefault="00DE2D6F" w:rsidP="00D021D9"/>
    <w:p w:rsidR="00DE2D6F" w:rsidRDefault="00DE2D6F" w:rsidP="00D021D9">
      <w:r>
        <w:t>12:   Total Number of  product ----  then create report which fall under different ratings</w:t>
      </w:r>
      <w:r w:rsidR="00977D22">
        <w:t xml:space="preserve"> – PIE Chart</w:t>
      </w:r>
    </w:p>
    <w:p w:rsidR="00557464" w:rsidRDefault="00557464" w:rsidP="00D021D9">
      <w:r>
        <w:t>Out of 100.   20 pro got 5 ratings , 40 got 4 ratings etc.</w:t>
      </w:r>
    </w:p>
    <w:p w:rsidR="00977D22" w:rsidRDefault="00977D22" w:rsidP="00D021D9">
      <w:r>
        <w:t xml:space="preserve">13:   </w:t>
      </w:r>
      <w:r w:rsidR="00A96B2F">
        <w:t>Each Product reviewed by 10 people gave rating five.</w:t>
      </w:r>
    </w:p>
    <w:p w:rsidR="00A96B2F" w:rsidRDefault="00A96B2F" w:rsidP="00D021D9">
      <w:r>
        <w:t>Same product reviewed by 8 people gave rating 2.    You can derive superhit/hit/average product in the market.</w:t>
      </w:r>
    </w:p>
    <w:p w:rsidR="00B53929" w:rsidRDefault="004E2F54" w:rsidP="00D021D9">
      <w:r>
        <w:t>--- Average rating of each product</w:t>
      </w:r>
    </w:p>
    <w:p w:rsidR="0046213E" w:rsidRPr="0046213E" w:rsidRDefault="0046213E" w:rsidP="00D021D9">
      <w:pPr>
        <w:rPr>
          <w:sz w:val="24"/>
          <w:szCs w:val="24"/>
        </w:rPr>
      </w:pPr>
    </w:p>
    <w:p w:rsidR="00346D41" w:rsidRDefault="00346D41" w:rsidP="00D021D9">
      <w:pPr>
        <w:rPr>
          <w:rFonts w:ascii="Arial" w:hAnsi="Arial" w:cs="Arial"/>
          <w:color w:val="222222"/>
          <w:sz w:val="24"/>
          <w:szCs w:val="24"/>
          <w:shd w:val="clear" w:color="auto" w:fill="FFFFFF"/>
        </w:rPr>
      </w:pPr>
    </w:p>
    <w:p w:rsidR="00346D41" w:rsidRDefault="00346D41" w:rsidP="00D021D9">
      <w:pPr>
        <w:rPr>
          <w:rFonts w:ascii="Arial" w:hAnsi="Arial" w:cs="Arial"/>
          <w:color w:val="222222"/>
          <w:sz w:val="24"/>
          <w:szCs w:val="24"/>
          <w:shd w:val="clear" w:color="auto" w:fill="FFFFFF"/>
        </w:rPr>
      </w:pPr>
      <w:r>
        <w:rPr>
          <w:rFonts w:ascii="Arial" w:hAnsi="Arial" w:cs="Arial"/>
          <w:color w:val="222222"/>
          <w:sz w:val="24"/>
          <w:szCs w:val="24"/>
          <w:shd w:val="clear" w:color="auto" w:fill="FFFFFF"/>
        </w:rPr>
        <w:t>--</w:t>
      </w:r>
      <w:r w:rsidRPr="00346D41">
        <w:rPr>
          <w:rFonts w:ascii="Arial" w:hAnsi="Arial" w:cs="Arial"/>
          <w:color w:val="222222"/>
          <w:sz w:val="24"/>
          <w:szCs w:val="24"/>
          <w:shd w:val="clear" w:color="auto" w:fill="FFFFFF"/>
        </w:rPr>
        <w:sym w:font="Wingdings" w:char="F0E0"/>
      </w:r>
      <w:r>
        <w:rPr>
          <w:rFonts w:ascii="Arial" w:hAnsi="Arial" w:cs="Arial"/>
          <w:color w:val="222222"/>
          <w:sz w:val="24"/>
          <w:szCs w:val="24"/>
          <w:shd w:val="clear" w:color="auto" w:fill="FFFFFF"/>
        </w:rPr>
        <w:t xml:space="preserve"> </w:t>
      </w:r>
      <w:r w:rsidR="005713D2">
        <w:rPr>
          <w:rFonts w:ascii="Arial" w:hAnsi="Arial" w:cs="Arial"/>
          <w:color w:val="222222"/>
          <w:sz w:val="24"/>
          <w:szCs w:val="24"/>
          <w:shd w:val="clear" w:color="auto" w:fill="FFFFFF"/>
        </w:rPr>
        <w:t xml:space="preserve">14: 1 -- </w:t>
      </w:r>
      <w:r>
        <w:rPr>
          <w:rFonts w:ascii="Arial" w:hAnsi="Arial" w:cs="Arial"/>
          <w:color w:val="222222"/>
          <w:sz w:val="24"/>
          <w:szCs w:val="24"/>
          <w:shd w:val="clear" w:color="auto" w:fill="FFFFFF"/>
        </w:rPr>
        <w:t xml:space="preserve">TOP </w:t>
      </w:r>
      <w:r w:rsidR="000B27F4">
        <w:rPr>
          <w:rFonts w:ascii="Arial" w:hAnsi="Arial" w:cs="Arial"/>
          <w:color w:val="222222"/>
          <w:sz w:val="24"/>
          <w:szCs w:val="24"/>
          <w:shd w:val="clear" w:color="auto" w:fill="FFFFFF"/>
        </w:rPr>
        <w:t xml:space="preserve"> 5</w:t>
      </w:r>
      <w:r w:rsidR="00CF22ED">
        <w:rPr>
          <w:rFonts w:ascii="Arial" w:hAnsi="Arial" w:cs="Arial"/>
          <w:color w:val="222222"/>
          <w:sz w:val="24"/>
          <w:szCs w:val="24"/>
          <w:shd w:val="clear" w:color="auto" w:fill="FFFFFF"/>
        </w:rPr>
        <w:t xml:space="preserve">0 </w:t>
      </w:r>
      <w:r>
        <w:rPr>
          <w:rFonts w:ascii="Arial" w:hAnsi="Arial" w:cs="Arial"/>
          <w:color w:val="222222"/>
          <w:sz w:val="24"/>
          <w:szCs w:val="24"/>
          <w:shd w:val="clear" w:color="auto" w:fill="FFFFFF"/>
        </w:rPr>
        <w:t xml:space="preserve">reviews which </w:t>
      </w:r>
      <w:r w:rsidR="00CF22ED">
        <w:rPr>
          <w:rFonts w:ascii="Arial" w:hAnsi="Arial" w:cs="Arial"/>
          <w:color w:val="222222"/>
          <w:sz w:val="24"/>
          <w:szCs w:val="24"/>
          <w:shd w:val="clear" w:color="auto" w:fill="FFFFFF"/>
        </w:rPr>
        <w:t>helps maximum</w:t>
      </w:r>
      <w:r>
        <w:rPr>
          <w:rFonts w:ascii="Arial" w:hAnsi="Arial" w:cs="Arial"/>
          <w:color w:val="222222"/>
          <w:sz w:val="24"/>
          <w:szCs w:val="24"/>
          <w:shd w:val="clear" w:color="auto" w:fill="FFFFFF"/>
        </w:rPr>
        <w:t xml:space="preserve"> number of people </w:t>
      </w:r>
      <w:r w:rsidR="00CF22ED">
        <w:rPr>
          <w:rFonts w:ascii="Arial" w:hAnsi="Arial" w:cs="Arial"/>
          <w:color w:val="222222"/>
          <w:sz w:val="24"/>
          <w:szCs w:val="24"/>
          <w:shd w:val="clear" w:color="auto" w:fill="FFFFFF"/>
        </w:rPr>
        <w:t>to buying the product.</w:t>
      </w:r>
    </w:p>
    <w:p w:rsidR="007F353B" w:rsidRDefault="007F353B" w:rsidP="007F353B">
      <w:pPr>
        <w:pStyle w:val="ListParagraph"/>
        <w:numPr>
          <w:ilvl w:val="0"/>
          <w:numId w:val="7"/>
        </w:numPr>
      </w:pPr>
      <w:r>
        <w:rPr>
          <w:rFonts w:ascii="Arial" w:hAnsi="Arial" w:cs="Arial"/>
          <w:color w:val="222222"/>
          <w:sz w:val="24"/>
          <w:szCs w:val="24"/>
          <w:shd w:val="clear" w:color="auto" w:fill="FFFFFF"/>
        </w:rPr>
        <w:t xml:space="preserve">Ii – Top 50 reviews </w:t>
      </w:r>
      <w:r>
        <w:t>who indicated whether they found the review helpful</w:t>
      </w:r>
    </w:p>
    <w:p w:rsidR="00683033" w:rsidRDefault="00683033" w:rsidP="00683033"/>
    <w:p w:rsidR="007F353B" w:rsidRDefault="007F353B" w:rsidP="00D021D9">
      <w:pPr>
        <w:rPr>
          <w:rFonts w:ascii="Arial" w:hAnsi="Arial" w:cs="Arial"/>
          <w:color w:val="222222"/>
          <w:sz w:val="24"/>
          <w:szCs w:val="24"/>
          <w:shd w:val="clear" w:color="auto" w:fill="FFFFFF"/>
        </w:rPr>
      </w:pPr>
    </w:p>
    <w:p w:rsidR="00346D41" w:rsidRDefault="00346D41" w:rsidP="00D021D9">
      <w:pPr>
        <w:rPr>
          <w:rFonts w:ascii="Arial" w:hAnsi="Arial" w:cs="Arial"/>
          <w:color w:val="222222"/>
          <w:sz w:val="24"/>
          <w:szCs w:val="24"/>
          <w:shd w:val="clear" w:color="auto" w:fill="FFFFFF"/>
        </w:rPr>
      </w:pPr>
    </w:p>
    <w:p w:rsidR="00C64865" w:rsidRDefault="00C64865" w:rsidP="00D021D9">
      <w:pPr>
        <w:rPr>
          <w:rFonts w:ascii="Arial" w:hAnsi="Arial" w:cs="Arial"/>
          <w:color w:val="222222"/>
          <w:sz w:val="24"/>
          <w:szCs w:val="24"/>
          <w:shd w:val="clear" w:color="auto" w:fill="FFFFFF"/>
        </w:rPr>
      </w:pPr>
    </w:p>
    <w:p w:rsidR="00023441" w:rsidRDefault="00C05590" w:rsidP="00D021D9">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15:  Create </w:t>
      </w:r>
      <w:r w:rsidR="00C64865">
        <w:rPr>
          <w:rFonts w:ascii="Arial" w:hAnsi="Arial" w:cs="Arial"/>
          <w:color w:val="222222"/>
          <w:sz w:val="24"/>
          <w:szCs w:val="24"/>
          <w:shd w:val="clear" w:color="auto" w:fill="FFFFFF"/>
        </w:rPr>
        <w:t>word cloud</w:t>
      </w:r>
      <w:r w:rsidR="003B19F2">
        <w:rPr>
          <w:rFonts w:ascii="Arial" w:hAnsi="Arial" w:cs="Arial"/>
          <w:color w:val="222222"/>
          <w:sz w:val="24"/>
          <w:szCs w:val="24"/>
          <w:shd w:val="clear" w:color="auto" w:fill="FFFFFF"/>
        </w:rPr>
        <w:t xml:space="preserve"> of </w:t>
      </w:r>
      <w:r>
        <w:rPr>
          <w:rFonts w:ascii="Arial" w:hAnsi="Arial" w:cs="Arial"/>
          <w:color w:val="222222"/>
          <w:sz w:val="24"/>
          <w:szCs w:val="24"/>
          <w:shd w:val="clear" w:color="auto" w:fill="FFFFFF"/>
        </w:rPr>
        <w:t>use sentiment.</w:t>
      </w:r>
    </w:p>
    <w:p w:rsidR="005429A4" w:rsidRDefault="005429A4" w:rsidP="00D021D9">
      <w:pPr>
        <w:rPr>
          <w:rFonts w:ascii="Arial" w:hAnsi="Arial" w:cs="Arial"/>
          <w:color w:val="222222"/>
          <w:sz w:val="24"/>
          <w:szCs w:val="24"/>
          <w:shd w:val="clear" w:color="auto" w:fill="FFFFFF"/>
        </w:rPr>
      </w:pPr>
      <w:r>
        <w:rPr>
          <w:rFonts w:ascii="Arial" w:hAnsi="Arial" w:cs="Arial"/>
          <w:color w:val="222222"/>
          <w:sz w:val="24"/>
          <w:szCs w:val="24"/>
          <w:shd w:val="clear" w:color="auto" w:fill="FFFFFF"/>
        </w:rPr>
        <w:t>Take maximum 200 words to making word cloud</w:t>
      </w:r>
      <w:r w:rsidR="00023441">
        <w:rPr>
          <w:rFonts w:ascii="Arial" w:hAnsi="Arial" w:cs="Arial"/>
          <w:color w:val="222222"/>
          <w:sz w:val="24"/>
          <w:szCs w:val="24"/>
          <w:shd w:val="clear" w:color="auto" w:fill="FFFFFF"/>
        </w:rPr>
        <w:t>.</w:t>
      </w:r>
    </w:p>
    <w:p w:rsidR="0019347B" w:rsidRDefault="0019347B" w:rsidP="00D021D9">
      <w:pPr>
        <w:rPr>
          <w:rFonts w:ascii="Arial" w:hAnsi="Arial" w:cs="Arial"/>
          <w:color w:val="222222"/>
          <w:sz w:val="24"/>
          <w:szCs w:val="24"/>
          <w:shd w:val="clear" w:color="auto" w:fill="FFFFFF"/>
        </w:rPr>
      </w:pPr>
      <w:r>
        <w:rPr>
          <w:rFonts w:ascii="Arial" w:hAnsi="Arial" w:cs="Arial"/>
          <w:color w:val="222222"/>
          <w:sz w:val="24"/>
          <w:szCs w:val="24"/>
          <w:shd w:val="clear" w:color="auto" w:fill="FFFFFF"/>
        </w:rPr>
        <w:t>15: ii – Find out the sentiments on Dog</w:t>
      </w:r>
      <w:r w:rsidR="00B9777C">
        <w:rPr>
          <w:rFonts w:ascii="Arial" w:hAnsi="Arial" w:cs="Arial"/>
          <w:color w:val="222222"/>
          <w:sz w:val="24"/>
          <w:szCs w:val="24"/>
          <w:shd w:val="clear" w:color="auto" w:fill="FFFFFF"/>
        </w:rPr>
        <w:t>’s Food product.</w:t>
      </w:r>
    </w:p>
    <w:p w:rsidR="00B05CB3" w:rsidRDefault="00B05CB3" w:rsidP="00D021D9">
      <w:pPr>
        <w:rPr>
          <w:rFonts w:ascii="Arial" w:hAnsi="Arial" w:cs="Arial"/>
          <w:color w:val="222222"/>
          <w:sz w:val="24"/>
          <w:szCs w:val="24"/>
          <w:shd w:val="clear" w:color="auto" w:fill="FFFFFF"/>
        </w:rPr>
      </w:pPr>
    </w:p>
    <w:p w:rsidR="00B05CB3" w:rsidRDefault="00B05CB3" w:rsidP="00D021D9">
      <w:pPr>
        <w:rPr>
          <w:rFonts w:ascii="Arial" w:hAnsi="Arial" w:cs="Arial"/>
          <w:color w:val="222222"/>
          <w:sz w:val="24"/>
          <w:szCs w:val="24"/>
          <w:shd w:val="clear" w:color="auto" w:fill="FFFFFF"/>
        </w:rPr>
      </w:pPr>
      <w:r>
        <w:rPr>
          <w:rFonts w:ascii="Arial" w:hAnsi="Arial" w:cs="Arial"/>
          <w:color w:val="222222"/>
          <w:sz w:val="24"/>
          <w:szCs w:val="24"/>
          <w:shd w:val="clear" w:color="auto" w:fill="FFFFFF"/>
        </w:rPr>
        <w:t>16:</w:t>
      </w:r>
      <w:r w:rsidR="00E45400">
        <w:rPr>
          <w:rFonts w:ascii="Arial" w:hAnsi="Arial" w:cs="Arial"/>
          <w:color w:val="222222"/>
          <w:sz w:val="24"/>
          <w:szCs w:val="24"/>
          <w:shd w:val="clear" w:color="auto" w:fill="FFFFFF"/>
        </w:rPr>
        <w:t xml:space="preserve"> List out the </w:t>
      </w:r>
      <w:r w:rsidR="00824FFB">
        <w:rPr>
          <w:rFonts w:ascii="Arial" w:hAnsi="Arial" w:cs="Arial"/>
          <w:color w:val="222222"/>
          <w:sz w:val="24"/>
          <w:szCs w:val="24"/>
          <w:shd w:val="clear" w:color="auto" w:fill="FFFFFF"/>
        </w:rPr>
        <w:t xml:space="preserve"> </w:t>
      </w:r>
      <w:r w:rsidR="00E45400">
        <w:rPr>
          <w:rFonts w:ascii="Arial" w:hAnsi="Arial" w:cs="Arial"/>
          <w:color w:val="222222"/>
          <w:sz w:val="24"/>
          <w:szCs w:val="24"/>
          <w:shd w:val="clear" w:color="auto" w:fill="FFFFFF"/>
        </w:rPr>
        <w:t xml:space="preserve">worst product using parameter rating =1, </w:t>
      </w:r>
      <w:r w:rsidR="00E45400" w:rsidRPr="00683033">
        <w:rPr>
          <w:rFonts w:ascii="Arial" w:hAnsi="Arial" w:cs="Arial"/>
          <w:color w:val="222222"/>
          <w:sz w:val="24"/>
          <w:szCs w:val="24"/>
          <w:shd w:val="clear" w:color="auto" w:fill="FFFFFF"/>
        </w:rPr>
        <w:t>HelpfulnessNumerator</w:t>
      </w:r>
      <w:r w:rsidR="00E45400">
        <w:rPr>
          <w:rFonts w:ascii="Arial" w:hAnsi="Arial" w:cs="Arial"/>
          <w:color w:val="222222"/>
          <w:sz w:val="24"/>
          <w:szCs w:val="24"/>
          <w:shd w:val="clear" w:color="auto" w:fill="FFFFFF"/>
        </w:rPr>
        <w:t xml:space="preserve">, </w:t>
      </w:r>
      <w:r w:rsidR="00E45400" w:rsidRPr="00683033">
        <w:rPr>
          <w:rFonts w:ascii="Arial" w:hAnsi="Arial" w:cs="Arial"/>
          <w:color w:val="222222"/>
          <w:sz w:val="24"/>
          <w:szCs w:val="24"/>
          <w:shd w:val="clear" w:color="auto" w:fill="FFFFFF"/>
        </w:rPr>
        <w:t>HelpfulnessDenominator</w:t>
      </w:r>
      <w:r w:rsidR="00E45400">
        <w:rPr>
          <w:rFonts w:ascii="Arial" w:hAnsi="Arial" w:cs="Arial"/>
          <w:color w:val="222222"/>
          <w:sz w:val="24"/>
          <w:szCs w:val="24"/>
          <w:shd w:val="clear" w:color="auto" w:fill="FFFFFF"/>
        </w:rPr>
        <w:t xml:space="preserve"> where zero. Output  should contain prod id and reviews.</w:t>
      </w:r>
      <w:r>
        <w:rPr>
          <w:rFonts w:ascii="Arial" w:hAnsi="Arial" w:cs="Arial"/>
          <w:color w:val="222222"/>
          <w:sz w:val="24"/>
          <w:szCs w:val="24"/>
          <w:shd w:val="clear" w:color="auto" w:fill="FFFFFF"/>
        </w:rPr>
        <w:t xml:space="preserve">  </w:t>
      </w:r>
    </w:p>
    <w:p w:rsidR="00CE4F3F" w:rsidRDefault="00CE4F3F" w:rsidP="00D021D9">
      <w:pPr>
        <w:rPr>
          <w:rFonts w:ascii="Arial" w:hAnsi="Arial" w:cs="Arial"/>
          <w:color w:val="222222"/>
          <w:sz w:val="24"/>
          <w:szCs w:val="24"/>
          <w:shd w:val="clear" w:color="auto" w:fill="FFFFFF"/>
        </w:rPr>
      </w:pPr>
    </w:p>
    <w:p w:rsidR="00CE4F3F" w:rsidRDefault="00CE4F3F" w:rsidP="00D021D9">
      <w:pPr>
        <w:rPr>
          <w:rFonts w:ascii="Arial" w:hAnsi="Arial" w:cs="Arial"/>
          <w:color w:val="222222"/>
          <w:sz w:val="24"/>
          <w:szCs w:val="24"/>
          <w:shd w:val="clear" w:color="auto" w:fill="FFFFFF"/>
        </w:rPr>
      </w:pPr>
      <w:r>
        <w:rPr>
          <w:rFonts w:ascii="Arial" w:hAnsi="Arial" w:cs="Arial"/>
          <w:color w:val="222222"/>
          <w:sz w:val="24"/>
          <w:szCs w:val="24"/>
          <w:shd w:val="clear" w:color="auto" w:fill="FFFFFF"/>
        </w:rPr>
        <w:t>17: Find out the</w:t>
      </w:r>
      <w:r w:rsidR="007D7AC7">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product id and their reviews whose rating is 5 still its </w:t>
      </w:r>
      <w:r w:rsidRPr="00CE4F3F">
        <w:rPr>
          <w:rFonts w:ascii="Arial" w:hAnsi="Arial" w:cs="Arial"/>
          <w:color w:val="222222"/>
          <w:sz w:val="24"/>
          <w:szCs w:val="24"/>
          <w:shd w:val="clear" w:color="auto" w:fill="FFFFFF"/>
        </w:rPr>
        <w:t>HelpfulnessNumerator</w:t>
      </w:r>
      <w:r>
        <w:rPr>
          <w:rFonts w:ascii="Arial" w:hAnsi="Arial" w:cs="Arial"/>
          <w:color w:val="222222"/>
          <w:sz w:val="24"/>
          <w:szCs w:val="24"/>
          <w:shd w:val="clear" w:color="auto" w:fill="FFFFFF"/>
        </w:rPr>
        <w:t xml:space="preserve"> &amp; </w:t>
      </w:r>
      <w:r w:rsidRPr="00CE4F3F">
        <w:rPr>
          <w:rFonts w:ascii="Arial" w:hAnsi="Arial" w:cs="Arial"/>
          <w:color w:val="222222"/>
          <w:sz w:val="24"/>
          <w:szCs w:val="24"/>
          <w:shd w:val="clear" w:color="auto" w:fill="FFFFFF"/>
        </w:rPr>
        <w:t>HelpfulnessDenominator</w:t>
      </w:r>
      <w:r>
        <w:rPr>
          <w:rFonts w:ascii="Arial" w:hAnsi="Arial" w:cs="Arial"/>
          <w:color w:val="222222"/>
          <w:sz w:val="24"/>
          <w:szCs w:val="24"/>
          <w:shd w:val="clear" w:color="auto" w:fill="FFFFFF"/>
        </w:rPr>
        <w:t xml:space="preserve"> are null.</w:t>
      </w:r>
    </w:p>
    <w:p w:rsidR="00B05CB3" w:rsidRDefault="00B05CB3" w:rsidP="00D021D9">
      <w:pPr>
        <w:rPr>
          <w:rFonts w:ascii="Arial" w:hAnsi="Arial" w:cs="Arial"/>
          <w:color w:val="222222"/>
          <w:sz w:val="24"/>
          <w:szCs w:val="24"/>
          <w:shd w:val="clear" w:color="auto" w:fill="FFFFFF"/>
        </w:rPr>
      </w:pPr>
    </w:p>
    <w:p w:rsidR="00B05CB3" w:rsidRDefault="00B05CB3" w:rsidP="00D021D9">
      <w:pPr>
        <w:rPr>
          <w:rFonts w:ascii="Arial" w:hAnsi="Arial" w:cs="Arial"/>
          <w:color w:val="222222"/>
          <w:sz w:val="24"/>
          <w:szCs w:val="24"/>
          <w:shd w:val="clear" w:color="auto" w:fill="FFFFFF"/>
        </w:rPr>
      </w:pPr>
    </w:p>
    <w:p w:rsidR="00E61695" w:rsidRPr="00E61695" w:rsidRDefault="00E61695" w:rsidP="00D021D9">
      <w:pPr>
        <w:rPr>
          <w:rFonts w:ascii="Arial" w:hAnsi="Arial" w:cs="Arial"/>
          <w:b/>
          <w:color w:val="000000" w:themeColor="text1"/>
          <w:sz w:val="24"/>
          <w:szCs w:val="24"/>
          <w:shd w:val="clear" w:color="auto" w:fill="FFFFFF"/>
        </w:rPr>
      </w:pPr>
    </w:p>
    <w:p w:rsidR="00E61695" w:rsidRDefault="00E61695" w:rsidP="00E61695">
      <w:pPr>
        <w:rPr>
          <w:b/>
          <w:color w:val="000000" w:themeColor="text1"/>
        </w:rPr>
      </w:pPr>
      <w:r w:rsidRPr="00E61695">
        <w:rPr>
          <w:rFonts w:ascii="Arial" w:hAnsi="Arial" w:cs="Arial"/>
          <w:b/>
          <w:color w:val="000000" w:themeColor="text1"/>
          <w:sz w:val="24"/>
          <w:szCs w:val="24"/>
          <w:shd w:val="clear" w:color="auto" w:fill="FFFFFF"/>
        </w:rPr>
        <w:t xml:space="preserve">16 ) </w:t>
      </w:r>
      <w:hyperlink r:id="rId12" w:history="1">
        <w:r w:rsidRPr="00E61695">
          <w:rPr>
            <w:rStyle w:val="Hyperlink"/>
            <w:rFonts w:ascii="Arial" w:hAnsi="Arial" w:cs="Arial"/>
            <w:b/>
            <w:color w:val="000000" w:themeColor="text1"/>
            <w:bdr w:val="none" w:sz="0" w:space="0" w:color="auto" w:frame="1"/>
            <w:shd w:val="clear" w:color="auto" w:fill="FFFFFF"/>
          </w:rPr>
          <w:t>What is the most popular food product</w:t>
        </w:r>
      </w:hyperlink>
      <w:r>
        <w:rPr>
          <w:b/>
          <w:color w:val="000000" w:themeColor="text1"/>
        </w:rPr>
        <w:t>.</w:t>
      </w:r>
    </w:p>
    <w:p w:rsidR="004D4752" w:rsidRDefault="00E61695" w:rsidP="004D4752">
      <w:pPr>
        <w:rPr>
          <w:color w:val="000000" w:themeColor="text1"/>
        </w:rPr>
      </w:pPr>
      <w:r w:rsidRPr="004D4752">
        <w:rPr>
          <w:b/>
          <w:color w:val="000000" w:themeColor="text1"/>
        </w:rPr>
        <w:t xml:space="preserve">17:  </w:t>
      </w:r>
      <w:hyperlink r:id="rId13" w:history="1">
        <w:r w:rsidR="004D4752" w:rsidRPr="004D4752">
          <w:rPr>
            <w:rStyle w:val="Hyperlink"/>
            <w:rFonts w:ascii="Arial" w:hAnsi="Arial" w:cs="Arial"/>
            <w:color w:val="000000" w:themeColor="text1"/>
            <w:bdr w:val="none" w:sz="0" w:space="0" w:color="auto" w:frame="1"/>
            <w:shd w:val="clear" w:color="auto" w:fill="FFFFFF"/>
          </w:rPr>
          <w:t>Helpfulness of Frequent Reviewers</w:t>
        </w:r>
      </w:hyperlink>
    </w:p>
    <w:p w:rsidR="001B2606" w:rsidRDefault="004D4752" w:rsidP="001B2606">
      <w:pPr>
        <w:pStyle w:val="Heading2"/>
        <w:shd w:val="clear" w:color="auto" w:fill="FFFFFF"/>
        <w:spacing w:before="153"/>
        <w:rPr>
          <w:rFonts w:ascii="Helvetica" w:hAnsi="Helvetica"/>
          <w:color w:val="000000"/>
          <w:sz w:val="16"/>
          <w:szCs w:val="16"/>
        </w:rPr>
      </w:pPr>
      <w:r>
        <w:rPr>
          <w:color w:val="000000" w:themeColor="text1"/>
        </w:rPr>
        <w:t xml:space="preserve">18: </w:t>
      </w:r>
      <w:r w:rsidR="001B2606">
        <w:rPr>
          <w:color w:val="000000" w:themeColor="text1"/>
        </w:rPr>
        <w:t xml:space="preserve"> </w:t>
      </w:r>
      <w:r w:rsidR="001B2606">
        <w:rPr>
          <w:rFonts w:ascii="Helvetica" w:hAnsi="Helvetica"/>
          <w:color w:val="000000"/>
          <w:sz w:val="16"/>
          <w:szCs w:val="16"/>
        </w:rPr>
        <w:t>Distribution of ratings</w:t>
      </w:r>
    </w:p>
    <w:p w:rsidR="004D4752" w:rsidRDefault="00201B8F" w:rsidP="004D4752">
      <w:pPr>
        <w:rPr>
          <w:color w:val="000000" w:themeColor="text1"/>
        </w:rPr>
      </w:pPr>
      <w:r>
        <w:rPr>
          <w:color w:val="000000" w:themeColor="text1"/>
        </w:rPr>
        <w:t>19: What makes the Food delicious.</w:t>
      </w:r>
    </w:p>
    <w:p w:rsidR="006C180D" w:rsidRPr="004D4752" w:rsidRDefault="006C180D" w:rsidP="004D4752">
      <w:pPr>
        <w:rPr>
          <w:color w:val="000000" w:themeColor="text1"/>
        </w:rPr>
      </w:pPr>
      <w:r>
        <w:rPr>
          <w:color w:val="000000" w:themeColor="text1"/>
        </w:rPr>
        <w:t xml:space="preserve">20: </w:t>
      </w:r>
    </w:p>
    <w:p w:rsidR="00E61695" w:rsidRPr="00E61695" w:rsidRDefault="00E61695" w:rsidP="00E61695">
      <w:pPr>
        <w:rPr>
          <w:b/>
          <w:color w:val="000000" w:themeColor="text1"/>
        </w:rPr>
      </w:pPr>
    </w:p>
    <w:p w:rsidR="00E61695" w:rsidRDefault="00E61695" w:rsidP="00D021D9">
      <w:pPr>
        <w:rPr>
          <w:rFonts w:ascii="Arial" w:hAnsi="Arial" w:cs="Arial"/>
          <w:color w:val="222222"/>
          <w:sz w:val="24"/>
          <w:szCs w:val="24"/>
          <w:shd w:val="clear" w:color="auto" w:fill="FFFFFF"/>
        </w:rPr>
      </w:pPr>
    </w:p>
    <w:p w:rsidR="00037A6C" w:rsidRDefault="00037A6C" w:rsidP="00D021D9">
      <w:pPr>
        <w:rPr>
          <w:rFonts w:ascii="Arial" w:hAnsi="Arial" w:cs="Arial"/>
          <w:color w:val="222222"/>
          <w:sz w:val="24"/>
          <w:szCs w:val="24"/>
          <w:shd w:val="clear" w:color="auto" w:fill="FFFFFF"/>
        </w:rPr>
      </w:pPr>
    </w:p>
    <w:p w:rsidR="00037A6C" w:rsidRDefault="00037A6C" w:rsidP="00D021D9">
      <w:pPr>
        <w:rPr>
          <w:rFonts w:ascii="Arial" w:hAnsi="Arial" w:cs="Arial"/>
          <w:color w:val="222222"/>
          <w:sz w:val="24"/>
          <w:szCs w:val="24"/>
          <w:shd w:val="clear" w:color="auto" w:fill="FFFFFF"/>
        </w:rPr>
      </w:pPr>
    </w:p>
    <w:p w:rsidR="00037A6C" w:rsidRDefault="00C530DD" w:rsidP="00D021D9">
      <w:pPr>
        <w:rPr>
          <w:rFonts w:ascii="Arial" w:hAnsi="Arial" w:cs="Arial"/>
          <w:color w:val="222222"/>
          <w:sz w:val="24"/>
          <w:szCs w:val="24"/>
          <w:shd w:val="clear" w:color="auto" w:fill="FFFFFF"/>
        </w:rPr>
      </w:pPr>
      <w:hyperlink r:id="rId14" w:history="1">
        <w:r w:rsidR="002A63FD" w:rsidRPr="00153A62">
          <w:rPr>
            <w:rStyle w:val="Hyperlink"/>
            <w:rFonts w:ascii="Arial" w:hAnsi="Arial" w:cs="Arial"/>
            <w:sz w:val="24"/>
            <w:szCs w:val="24"/>
            <w:shd w:val="clear" w:color="auto" w:fill="FFFFFF"/>
          </w:rPr>
          <w:t>https://github.com/tonyandrys/cs-4980-big-data-technologies-andrys</w:t>
        </w:r>
      </w:hyperlink>
    </w:p>
    <w:p w:rsidR="002A63FD" w:rsidRPr="002A63FD" w:rsidRDefault="002A63FD" w:rsidP="00D021D9">
      <w:pPr>
        <w:rPr>
          <w:rFonts w:ascii="Arial" w:hAnsi="Arial" w:cs="Arial"/>
          <w:color w:val="222222"/>
          <w:sz w:val="24"/>
          <w:szCs w:val="24"/>
          <w:shd w:val="clear" w:color="auto" w:fill="FFFFFF"/>
        </w:rPr>
      </w:pPr>
    </w:p>
    <w:p w:rsidR="002A63FD" w:rsidRDefault="002A63FD" w:rsidP="00D021D9">
      <w:pPr>
        <w:rPr>
          <w:rFonts w:ascii="Arial" w:hAnsi="Arial" w:cs="Arial"/>
          <w:color w:val="222222"/>
          <w:sz w:val="24"/>
          <w:szCs w:val="24"/>
          <w:shd w:val="clear" w:color="auto" w:fill="FFFFFF"/>
        </w:rPr>
      </w:pPr>
    </w:p>
    <w:p w:rsidR="002A63FD" w:rsidRPr="0046213E" w:rsidRDefault="002A63FD" w:rsidP="00D021D9">
      <w:pPr>
        <w:rPr>
          <w:rFonts w:ascii="Arial" w:hAnsi="Arial" w:cs="Arial"/>
          <w:color w:val="222222"/>
          <w:sz w:val="24"/>
          <w:szCs w:val="24"/>
          <w:shd w:val="clear" w:color="auto" w:fill="FFFFFF"/>
        </w:rPr>
      </w:pPr>
    </w:p>
    <w:p w:rsidR="00B53929" w:rsidRDefault="00B53929" w:rsidP="00D021D9">
      <w:pPr>
        <w:rPr>
          <w:sz w:val="24"/>
          <w:szCs w:val="24"/>
        </w:rPr>
      </w:pPr>
    </w:p>
    <w:p w:rsidR="00C9357A" w:rsidRPr="00B53929" w:rsidRDefault="00C9357A" w:rsidP="00D021D9">
      <w:pPr>
        <w:rPr>
          <w:sz w:val="24"/>
          <w:szCs w:val="24"/>
        </w:rPr>
      </w:pPr>
    </w:p>
    <w:p w:rsidR="00B53929" w:rsidRDefault="00B53929" w:rsidP="00D021D9"/>
    <w:p w:rsidR="0045409E" w:rsidRDefault="0045409E" w:rsidP="0045409E">
      <w:pPr>
        <w:pStyle w:val="ListParagraph"/>
      </w:pPr>
    </w:p>
    <w:p w:rsidR="0045409E" w:rsidRDefault="0045409E" w:rsidP="0045409E">
      <w:pPr>
        <w:pStyle w:val="ListParagraph"/>
      </w:pPr>
    </w:p>
    <w:p w:rsidR="00AA69F9" w:rsidRDefault="00AA69F9" w:rsidP="00AA69F9">
      <w:r>
        <w:lastRenderedPageBreak/>
        <w:t xml:space="preserve">Use Case 1.1: </w:t>
      </w:r>
      <w:r>
        <w:t xml:space="preserve">  Find out </w:t>
      </w:r>
      <w:r>
        <w:t>the unique</w:t>
      </w:r>
      <w:r>
        <w:t xml:space="preserve"> number of reviewers. </w:t>
      </w:r>
    </w:p>
    <w:p w:rsidR="00AA69F9" w:rsidRDefault="00AA69F9" w:rsidP="00AA69F9">
      <w:r>
        <w:t xml:space="preserve">Use Case 1.2   </w:t>
      </w:r>
      <w:r>
        <w:t xml:space="preserve">Find out the number of reviews </w:t>
      </w:r>
      <w:r w:rsidR="00A50A47">
        <w:t xml:space="preserve">given </w:t>
      </w:r>
      <w:r>
        <w:t>by each user</w:t>
      </w:r>
      <w:r w:rsidR="00E608B6">
        <w:t>.</w:t>
      </w:r>
    </w:p>
    <w:p w:rsidR="00E608B6" w:rsidRDefault="00E608B6" w:rsidP="00E608B6">
      <w:r>
        <w:t xml:space="preserve">Use Case 3: </w:t>
      </w:r>
      <w:r w:rsidR="00FA5077">
        <w:t xml:space="preserve">  </w:t>
      </w:r>
      <w:bookmarkStart w:id="5" w:name="_GoBack"/>
      <w:bookmarkEnd w:id="5"/>
      <w:r>
        <w:t xml:space="preserve">Which are the top 10 Product IDs that get reviewed the most?  </w:t>
      </w:r>
    </w:p>
    <w:p w:rsidR="0023738A" w:rsidRPr="00A36006" w:rsidRDefault="0023738A" w:rsidP="00E608B6">
      <w:r>
        <w:t>Use Case 4</w:t>
      </w:r>
      <w:r>
        <w:t xml:space="preserve">: </w:t>
      </w:r>
      <w:r>
        <w:t xml:space="preserve"> </w:t>
      </w:r>
      <w:r>
        <w:t>Which are the top 10 most favorably reviewed Product IDs?</w:t>
      </w:r>
    </w:p>
    <w:p w:rsidR="0023738A" w:rsidRDefault="0023738A" w:rsidP="0023738A">
      <w:r>
        <w:t xml:space="preserve">Use Case </w:t>
      </w:r>
      <w:r>
        <w:t>5</w:t>
      </w:r>
      <w:r>
        <w:t>:  How may product reviews are generated on a daily, monthly and yearly basis?</w:t>
      </w:r>
    </w:p>
    <w:p w:rsidR="00AA69F9" w:rsidRDefault="00AA69F9" w:rsidP="0023738A"/>
    <w:p w:rsidR="0045409E" w:rsidRDefault="00FE2413" w:rsidP="00A10A47">
      <w:r>
        <w:t xml:space="preserve">Use </w:t>
      </w:r>
      <w:r w:rsidR="00A10A47">
        <w:t>Case 7</w:t>
      </w:r>
      <w:r>
        <w:t xml:space="preserve">: </w:t>
      </w:r>
      <w:r>
        <w:t>Which are the most top 3 products reviewed by month</w:t>
      </w:r>
      <w:r>
        <w:t>.</w:t>
      </w:r>
    </w:p>
    <w:p w:rsidR="00BB6BA1" w:rsidRDefault="00BB6BA1" w:rsidP="00A10A47">
      <w:r>
        <w:t xml:space="preserve">Use Case 8: </w:t>
      </w:r>
      <w:r>
        <w:t xml:space="preserve">By seasonal mapping we are trying to analyze top </w:t>
      </w:r>
      <w:r>
        <w:t>products reviewed</w:t>
      </w:r>
      <w:r>
        <w:t xml:space="preserve"> during seasons like summer, autumn, spring and winter in the host country</w:t>
      </w:r>
      <w:r w:rsidR="00AD0D34">
        <w:t>.</w:t>
      </w:r>
    </w:p>
    <w:p w:rsidR="00AD0D34" w:rsidRDefault="00AD0D34" w:rsidP="00A10A47"/>
    <w:p w:rsidR="00AD0D34" w:rsidRDefault="00AD0D34" w:rsidP="00AD0D34">
      <w:r>
        <w:t>Use Case 9</w:t>
      </w:r>
      <w:r>
        <w:t>: Customer profiling by identifying top contributors to product reviews measured using metrics like customer sentiments using metrics like #of positive and #of negative reviews by the top reviewers.</w:t>
      </w:r>
    </w:p>
    <w:p w:rsidR="00AD0D34" w:rsidRDefault="00AD0D34" w:rsidP="00A10A47"/>
    <w:p w:rsidR="00AD0D34" w:rsidRDefault="00AD0D34" w:rsidP="00A10A47"/>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45409E">
      <w:pPr>
        <w:pStyle w:val="ListParagraph"/>
      </w:pPr>
    </w:p>
    <w:p w:rsidR="0045409E" w:rsidRDefault="0045409E" w:rsidP="006B3685">
      <w:pPr>
        <w:spacing w:before="0" w:after="0" w:line="276" w:lineRule="auto"/>
      </w:pPr>
    </w:p>
    <w:sectPr w:rsidR="0045409E" w:rsidSect="00502F8C">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0DD" w:rsidRDefault="00C530DD">
      <w:pPr>
        <w:spacing w:before="0" w:after="0" w:line="240" w:lineRule="auto"/>
      </w:pPr>
      <w:r>
        <w:separator/>
      </w:r>
    </w:p>
  </w:endnote>
  <w:endnote w:type="continuationSeparator" w:id="0">
    <w:p w:rsidR="00C530DD" w:rsidRDefault="00C530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E2F" w:rsidRDefault="00AC7E2F">
    <w:pPr>
      <w:pStyle w:val="Footer"/>
    </w:pPr>
    <w:r>
      <w:t xml:space="preserve">Page </w:t>
    </w:r>
    <w:r w:rsidR="00CD22D9">
      <w:fldChar w:fldCharType="begin"/>
    </w:r>
    <w:r w:rsidR="00CD22D9">
      <w:instrText xml:space="preserve"> PAGE  \* Arabic  \* MERGEFORMAT </w:instrText>
    </w:r>
    <w:r w:rsidR="00CD22D9">
      <w:fldChar w:fldCharType="separate"/>
    </w:r>
    <w:r w:rsidR="00FA5077">
      <w:rPr>
        <w:noProof/>
      </w:rPr>
      <w:t>5</w:t>
    </w:r>
    <w:r w:rsidR="00CD22D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0DD" w:rsidRDefault="00C530DD">
      <w:pPr>
        <w:spacing w:before="0" w:after="0" w:line="240" w:lineRule="auto"/>
      </w:pPr>
      <w:r>
        <w:separator/>
      </w:r>
    </w:p>
  </w:footnote>
  <w:footnote w:type="continuationSeparator" w:id="0">
    <w:p w:rsidR="00C530DD" w:rsidRDefault="00C530D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5111B3E"/>
    <w:multiLevelType w:val="hybridMultilevel"/>
    <w:tmpl w:val="8B76C8EE"/>
    <w:lvl w:ilvl="0" w:tplc="4009000F">
      <w:start w:val="1"/>
      <w:numFmt w:val="decimal"/>
      <w:lvlText w:val="%1."/>
      <w:lvlJc w:val="left"/>
      <w:pPr>
        <w:ind w:left="63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427B7C"/>
    <w:multiLevelType w:val="multilevel"/>
    <w:tmpl w:val="26DAF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41A68"/>
    <w:multiLevelType w:val="hybridMultilevel"/>
    <w:tmpl w:val="8B76C8EE"/>
    <w:lvl w:ilvl="0" w:tplc="4009000F">
      <w:start w:val="1"/>
      <w:numFmt w:val="decimal"/>
      <w:lvlText w:val="%1."/>
      <w:lvlJc w:val="left"/>
      <w:pPr>
        <w:ind w:left="63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62714A"/>
    <w:multiLevelType w:val="hybridMultilevel"/>
    <w:tmpl w:val="CEB2F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B00C87"/>
    <w:multiLevelType w:val="hybridMultilevel"/>
    <w:tmpl w:val="D452D4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5F50FE"/>
    <w:multiLevelType w:val="hybridMultilevel"/>
    <w:tmpl w:val="B49A0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EE077F8"/>
    <w:multiLevelType w:val="hybridMultilevel"/>
    <w:tmpl w:val="8B76C8EE"/>
    <w:lvl w:ilvl="0" w:tplc="4009000F">
      <w:start w:val="1"/>
      <w:numFmt w:val="decimal"/>
      <w:lvlText w:val="%1."/>
      <w:lvlJc w:val="left"/>
      <w:pPr>
        <w:ind w:left="63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3F03015"/>
    <w:multiLevelType w:val="hybridMultilevel"/>
    <w:tmpl w:val="AD9014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56E784C"/>
    <w:multiLevelType w:val="hybridMultilevel"/>
    <w:tmpl w:val="B89CAE2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3281FAB"/>
    <w:multiLevelType w:val="multilevel"/>
    <w:tmpl w:val="471E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8"/>
  </w:num>
  <w:num w:numId="9">
    <w:abstractNumId w:val="10"/>
  </w:num>
  <w:num w:numId="10">
    <w:abstractNumId w:val="6"/>
  </w:num>
  <w:num w:numId="11">
    <w:abstractNumId w:val="9"/>
  </w:num>
  <w:num w:numId="12">
    <w:abstractNumId w:val="7"/>
  </w:num>
  <w:num w:numId="13">
    <w:abstractNumId w:val="11"/>
  </w:num>
  <w:num w:numId="14">
    <w:abstractNumId w:val="3"/>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64" w:dllVersion="131078" w:nlCheck="1" w:checkStyle="0"/>
  <w:activeWritingStyle w:appName="MSWord" w:lang="en-IN" w:vendorID="64" w:dllVersion="131078"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B076C"/>
    <w:rsid w:val="00023441"/>
    <w:rsid w:val="00026221"/>
    <w:rsid w:val="00037A6C"/>
    <w:rsid w:val="000407A1"/>
    <w:rsid w:val="0005579A"/>
    <w:rsid w:val="00064755"/>
    <w:rsid w:val="0008420F"/>
    <w:rsid w:val="000B076C"/>
    <w:rsid w:val="000B27F4"/>
    <w:rsid w:val="000C35C4"/>
    <w:rsid w:val="000C5AEA"/>
    <w:rsid w:val="000E1506"/>
    <w:rsid w:val="0010092D"/>
    <w:rsid w:val="00105820"/>
    <w:rsid w:val="00117304"/>
    <w:rsid w:val="001553C2"/>
    <w:rsid w:val="00171AEF"/>
    <w:rsid w:val="0018110D"/>
    <w:rsid w:val="0019347B"/>
    <w:rsid w:val="001A0F85"/>
    <w:rsid w:val="001B2606"/>
    <w:rsid w:val="001F7B21"/>
    <w:rsid w:val="00201B8F"/>
    <w:rsid w:val="0023738A"/>
    <w:rsid w:val="00246D94"/>
    <w:rsid w:val="002565F0"/>
    <w:rsid w:val="002A0835"/>
    <w:rsid w:val="002A63FD"/>
    <w:rsid w:val="002C1350"/>
    <w:rsid w:val="002E24F2"/>
    <w:rsid w:val="002E5F0D"/>
    <w:rsid w:val="00346D41"/>
    <w:rsid w:val="00346FB2"/>
    <w:rsid w:val="0035774E"/>
    <w:rsid w:val="003718B1"/>
    <w:rsid w:val="003A4DE8"/>
    <w:rsid w:val="003B19F2"/>
    <w:rsid w:val="004154BF"/>
    <w:rsid w:val="004164A7"/>
    <w:rsid w:val="00433C87"/>
    <w:rsid w:val="00434611"/>
    <w:rsid w:val="0045052C"/>
    <w:rsid w:val="0045409E"/>
    <w:rsid w:val="0046213E"/>
    <w:rsid w:val="0046270C"/>
    <w:rsid w:val="004666F4"/>
    <w:rsid w:val="00467D7D"/>
    <w:rsid w:val="00494337"/>
    <w:rsid w:val="004A2232"/>
    <w:rsid w:val="004D4752"/>
    <w:rsid w:val="004D5C56"/>
    <w:rsid w:val="004E18DF"/>
    <w:rsid w:val="004E2F54"/>
    <w:rsid w:val="004F6CA9"/>
    <w:rsid w:val="00502F8C"/>
    <w:rsid w:val="00504142"/>
    <w:rsid w:val="00524AA7"/>
    <w:rsid w:val="005429A4"/>
    <w:rsid w:val="00542A94"/>
    <w:rsid w:val="00557464"/>
    <w:rsid w:val="005713D2"/>
    <w:rsid w:val="005A1D44"/>
    <w:rsid w:val="005B4520"/>
    <w:rsid w:val="005E7489"/>
    <w:rsid w:val="005F16D3"/>
    <w:rsid w:val="006072BB"/>
    <w:rsid w:val="00665F67"/>
    <w:rsid w:val="00683033"/>
    <w:rsid w:val="006B1085"/>
    <w:rsid w:val="006B3685"/>
    <w:rsid w:val="006B7F3B"/>
    <w:rsid w:val="006C180D"/>
    <w:rsid w:val="00705F3C"/>
    <w:rsid w:val="00717172"/>
    <w:rsid w:val="00747E40"/>
    <w:rsid w:val="0076357C"/>
    <w:rsid w:val="007663FE"/>
    <w:rsid w:val="00772739"/>
    <w:rsid w:val="00794109"/>
    <w:rsid w:val="007A65FD"/>
    <w:rsid w:val="007B4F11"/>
    <w:rsid w:val="007D7AC7"/>
    <w:rsid w:val="007E5658"/>
    <w:rsid w:val="007F353B"/>
    <w:rsid w:val="00824FFB"/>
    <w:rsid w:val="0083758E"/>
    <w:rsid w:val="008421D8"/>
    <w:rsid w:val="00845242"/>
    <w:rsid w:val="00857C7E"/>
    <w:rsid w:val="008835CA"/>
    <w:rsid w:val="0088487D"/>
    <w:rsid w:val="008A4D69"/>
    <w:rsid w:val="008B7B3C"/>
    <w:rsid w:val="008D1F91"/>
    <w:rsid w:val="00977D22"/>
    <w:rsid w:val="00981C8F"/>
    <w:rsid w:val="00A10A47"/>
    <w:rsid w:val="00A25116"/>
    <w:rsid w:val="00A36006"/>
    <w:rsid w:val="00A426A8"/>
    <w:rsid w:val="00A50A47"/>
    <w:rsid w:val="00A914BA"/>
    <w:rsid w:val="00A926D3"/>
    <w:rsid w:val="00A96B2F"/>
    <w:rsid w:val="00AA10D2"/>
    <w:rsid w:val="00AA69F9"/>
    <w:rsid w:val="00AA7045"/>
    <w:rsid w:val="00AC7E2F"/>
    <w:rsid w:val="00AD0D34"/>
    <w:rsid w:val="00AF6607"/>
    <w:rsid w:val="00B05CB3"/>
    <w:rsid w:val="00B53929"/>
    <w:rsid w:val="00B92D1F"/>
    <w:rsid w:val="00B9777C"/>
    <w:rsid w:val="00BB6BA1"/>
    <w:rsid w:val="00BC0964"/>
    <w:rsid w:val="00BC2840"/>
    <w:rsid w:val="00BD0A65"/>
    <w:rsid w:val="00BE1E43"/>
    <w:rsid w:val="00C05590"/>
    <w:rsid w:val="00C44ADC"/>
    <w:rsid w:val="00C50044"/>
    <w:rsid w:val="00C530DD"/>
    <w:rsid w:val="00C64865"/>
    <w:rsid w:val="00C8159E"/>
    <w:rsid w:val="00C9357A"/>
    <w:rsid w:val="00C93D15"/>
    <w:rsid w:val="00CC04B2"/>
    <w:rsid w:val="00CD13D7"/>
    <w:rsid w:val="00CD22D9"/>
    <w:rsid w:val="00CD6DC0"/>
    <w:rsid w:val="00CE4F3F"/>
    <w:rsid w:val="00CF0E06"/>
    <w:rsid w:val="00CF22ED"/>
    <w:rsid w:val="00D01A71"/>
    <w:rsid w:val="00D021D9"/>
    <w:rsid w:val="00D17329"/>
    <w:rsid w:val="00D46C48"/>
    <w:rsid w:val="00D5262E"/>
    <w:rsid w:val="00D670D1"/>
    <w:rsid w:val="00D92EE8"/>
    <w:rsid w:val="00D94650"/>
    <w:rsid w:val="00D94EDB"/>
    <w:rsid w:val="00DA1F09"/>
    <w:rsid w:val="00DA3188"/>
    <w:rsid w:val="00DA7B69"/>
    <w:rsid w:val="00DB712B"/>
    <w:rsid w:val="00DD4451"/>
    <w:rsid w:val="00DE13FC"/>
    <w:rsid w:val="00DE2D6F"/>
    <w:rsid w:val="00DF7FA5"/>
    <w:rsid w:val="00E12119"/>
    <w:rsid w:val="00E21C5A"/>
    <w:rsid w:val="00E24AE0"/>
    <w:rsid w:val="00E45400"/>
    <w:rsid w:val="00E511F4"/>
    <w:rsid w:val="00E608B6"/>
    <w:rsid w:val="00E61695"/>
    <w:rsid w:val="00E76B8C"/>
    <w:rsid w:val="00E87FC6"/>
    <w:rsid w:val="00E91029"/>
    <w:rsid w:val="00EB4183"/>
    <w:rsid w:val="00EE436D"/>
    <w:rsid w:val="00EE674C"/>
    <w:rsid w:val="00F01C99"/>
    <w:rsid w:val="00F0551C"/>
    <w:rsid w:val="00F178BC"/>
    <w:rsid w:val="00F5060D"/>
    <w:rsid w:val="00F51840"/>
    <w:rsid w:val="00F538BA"/>
    <w:rsid w:val="00F942E4"/>
    <w:rsid w:val="00F96FD4"/>
    <w:rsid w:val="00FA5077"/>
    <w:rsid w:val="00FE2413"/>
    <w:rsid w:val="00FE67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502F8C"/>
  </w:style>
  <w:style w:type="paragraph" w:styleId="Heading1">
    <w:name w:val="heading 1"/>
    <w:basedOn w:val="Normal"/>
    <w:next w:val="Normal"/>
    <w:link w:val="Heading1Char"/>
    <w:uiPriority w:val="1"/>
    <w:qFormat/>
    <w:rsid w:val="00502F8C"/>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502F8C"/>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502F8C"/>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502F8C"/>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502F8C"/>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502F8C"/>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502F8C"/>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502F8C"/>
    <w:pPr>
      <w:spacing w:before="0" w:after="0"/>
      <w:jc w:val="center"/>
    </w:pPr>
  </w:style>
  <w:style w:type="character" w:customStyle="1" w:styleId="Heading1Char">
    <w:name w:val="Heading 1 Char"/>
    <w:basedOn w:val="DefaultParagraphFont"/>
    <w:link w:val="Heading1"/>
    <w:uiPriority w:val="1"/>
    <w:rsid w:val="00502F8C"/>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502F8C"/>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502F8C"/>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502F8C"/>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502F8C"/>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502F8C"/>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502F8C"/>
    <w:pPr>
      <w:spacing w:before="200" w:after="120" w:line="240" w:lineRule="auto"/>
    </w:pPr>
    <w:rPr>
      <w:i/>
      <w:iCs/>
    </w:rPr>
  </w:style>
  <w:style w:type="paragraph" w:styleId="ListBullet">
    <w:name w:val="List Bullet"/>
    <w:basedOn w:val="Normal"/>
    <w:uiPriority w:val="1"/>
    <w:unhideWhenUsed/>
    <w:qFormat/>
    <w:rsid w:val="00502F8C"/>
    <w:pPr>
      <w:numPr>
        <w:numId w:val="5"/>
      </w:numPr>
    </w:pPr>
  </w:style>
  <w:style w:type="paragraph" w:styleId="ListNumber">
    <w:name w:val="List Number"/>
    <w:basedOn w:val="Normal"/>
    <w:uiPriority w:val="1"/>
    <w:unhideWhenUsed/>
    <w:qFormat/>
    <w:rsid w:val="00502F8C"/>
    <w:pPr>
      <w:numPr>
        <w:numId w:val="6"/>
      </w:numPr>
      <w:contextualSpacing/>
    </w:pPr>
  </w:style>
  <w:style w:type="paragraph" w:styleId="Title">
    <w:name w:val="Title"/>
    <w:basedOn w:val="Normal"/>
    <w:next w:val="Normal"/>
    <w:link w:val="TitleChar"/>
    <w:uiPriority w:val="10"/>
    <w:unhideWhenUsed/>
    <w:qFormat/>
    <w:rsid w:val="00502F8C"/>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502F8C"/>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502F8C"/>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502F8C"/>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502F8C"/>
    <w:rPr>
      <w:i w:val="0"/>
      <w:iCs w:val="0"/>
      <w:color w:val="007789" w:themeColor="accent1" w:themeShade="BF"/>
    </w:rPr>
  </w:style>
  <w:style w:type="paragraph" w:styleId="NoSpacing">
    <w:name w:val="No Spacing"/>
    <w:link w:val="NoSpacingChar"/>
    <w:uiPriority w:val="1"/>
    <w:unhideWhenUsed/>
    <w:qFormat/>
    <w:rsid w:val="00502F8C"/>
    <w:pPr>
      <w:spacing w:before="0" w:after="0" w:line="240" w:lineRule="auto"/>
    </w:pPr>
    <w:rPr>
      <w:color w:val="auto"/>
    </w:rPr>
  </w:style>
  <w:style w:type="character" w:customStyle="1" w:styleId="NoSpacingChar">
    <w:name w:val="No Spacing Char"/>
    <w:basedOn w:val="DefaultParagraphFont"/>
    <w:link w:val="NoSpacing"/>
    <w:uiPriority w:val="1"/>
    <w:rsid w:val="00502F8C"/>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502F8C"/>
    <w:pPr>
      <w:spacing w:after="480"/>
      <w:jc w:val="center"/>
    </w:pPr>
    <w:rPr>
      <w:i/>
      <w:iCs/>
      <w:color w:val="00A0B8" w:themeColor="accent1"/>
      <w:sz w:val="26"/>
    </w:rPr>
  </w:style>
  <w:style w:type="character" w:customStyle="1" w:styleId="QuoteChar">
    <w:name w:val="Quote Char"/>
    <w:basedOn w:val="DefaultParagraphFont"/>
    <w:link w:val="Quote"/>
    <w:uiPriority w:val="10"/>
    <w:rsid w:val="00502F8C"/>
    <w:rPr>
      <w:i/>
      <w:iCs/>
      <w:color w:val="00A0B8" w:themeColor="accent1"/>
      <w:sz w:val="26"/>
    </w:rPr>
  </w:style>
  <w:style w:type="paragraph" w:styleId="TOCHeading">
    <w:name w:val="TOC Heading"/>
    <w:basedOn w:val="Heading1"/>
    <w:next w:val="Normal"/>
    <w:uiPriority w:val="39"/>
    <w:unhideWhenUsed/>
    <w:qFormat/>
    <w:rsid w:val="00502F8C"/>
    <w:pPr>
      <w:spacing w:before="0"/>
      <w:outlineLvl w:val="9"/>
    </w:pPr>
  </w:style>
  <w:style w:type="paragraph" w:styleId="Footer">
    <w:name w:val="footer"/>
    <w:basedOn w:val="Normal"/>
    <w:link w:val="FooterChar"/>
    <w:uiPriority w:val="99"/>
    <w:unhideWhenUsed/>
    <w:rsid w:val="00502F8C"/>
    <w:pPr>
      <w:spacing w:before="0" w:after="0" w:line="240" w:lineRule="auto"/>
      <w:jc w:val="right"/>
    </w:pPr>
    <w:rPr>
      <w:caps/>
      <w:sz w:val="16"/>
    </w:rPr>
  </w:style>
  <w:style w:type="character" w:customStyle="1" w:styleId="FooterChar">
    <w:name w:val="Footer Char"/>
    <w:basedOn w:val="DefaultParagraphFont"/>
    <w:link w:val="Footer"/>
    <w:uiPriority w:val="99"/>
    <w:rsid w:val="00502F8C"/>
    <w:rPr>
      <w:caps/>
      <w:sz w:val="16"/>
    </w:rPr>
  </w:style>
  <w:style w:type="paragraph" w:styleId="TOC3">
    <w:name w:val="toc 3"/>
    <w:basedOn w:val="Normal"/>
    <w:next w:val="Normal"/>
    <w:autoRedefine/>
    <w:uiPriority w:val="39"/>
    <w:unhideWhenUsed/>
    <w:rsid w:val="00502F8C"/>
    <w:pPr>
      <w:spacing w:after="100"/>
      <w:ind w:left="400"/>
    </w:pPr>
    <w:rPr>
      <w:i/>
      <w:iCs/>
    </w:rPr>
  </w:style>
  <w:style w:type="character" w:styleId="Hyperlink">
    <w:name w:val="Hyperlink"/>
    <w:basedOn w:val="DefaultParagraphFont"/>
    <w:uiPriority w:val="99"/>
    <w:unhideWhenUsed/>
    <w:rsid w:val="00502F8C"/>
    <w:rPr>
      <w:color w:val="EB8803" w:themeColor="hyperlink"/>
      <w:u w:val="single"/>
    </w:rPr>
  </w:style>
  <w:style w:type="paragraph" w:styleId="TOC1">
    <w:name w:val="toc 1"/>
    <w:basedOn w:val="Normal"/>
    <w:next w:val="Normal"/>
    <w:autoRedefine/>
    <w:uiPriority w:val="39"/>
    <w:unhideWhenUsed/>
    <w:rsid w:val="00502F8C"/>
    <w:pPr>
      <w:spacing w:after="100"/>
    </w:pPr>
  </w:style>
  <w:style w:type="paragraph" w:styleId="TOC2">
    <w:name w:val="toc 2"/>
    <w:basedOn w:val="Normal"/>
    <w:next w:val="Normal"/>
    <w:autoRedefine/>
    <w:uiPriority w:val="39"/>
    <w:unhideWhenUsed/>
    <w:rsid w:val="00502F8C"/>
    <w:pPr>
      <w:spacing w:after="100"/>
      <w:ind w:left="200"/>
    </w:pPr>
  </w:style>
  <w:style w:type="paragraph" w:styleId="BalloonText">
    <w:name w:val="Balloon Text"/>
    <w:basedOn w:val="Normal"/>
    <w:link w:val="BalloonTextChar"/>
    <w:uiPriority w:val="99"/>
    <w:semiHidden/>
    <w:unhideWhenUsed/>
    <w:rsid w:val="00502F8C"/>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502F8C"/>
    <w:rPr>
      <w:rFonts w:ascii="Tahoma" w:hAnsi="Tahoma" w:cs="Tahoma"/>
      <w:sz w:val="16"/>
    </w:rPr>
  </w:style>
  <w:style w:type="paragraph" w:styleId="Bibliography">
    <w:name w:val="Bibliography"/>
    <w:basedOn w:val="Normal"/>
    <w:next w:val="Normal"/>
    <w:uiPriority w:val="39"/>
    <w:unhideWhenUsed/>
    <w:rsid w:val="00502F8C"/>
  </w:style>
  <w:style w:type="paragraph" w:styleId="Header">
    <w:name w:val="header"/>
    <w:basedOn w:val="Normal"/>
    <w:link w:val="HeaderChar"/>
    <w:uiPriority w:val="99"/>
    <w:unhideWhenUsed/>
    <w:rsid w:val="00502F8C"/>
    <w:pPr>
      <w:spacing w:before="0" w:after="0" w:line="240" w:lineRule="auto"/>
    </w:pPr>
  </w:style>
  <w:style w:type="character" w:customStyle="1" w:styleId="HeaderChar">
    <w:name w:val="Header Char"/>
    <w:basedOn w:val="DefaultParagraphFont"/>
    <w:link w:val="Header"/>
    <w:uiPriority w:val="99"/>
    <w:rsid w:val="00502F8C"/>
  </w:style>
  <w:style w:type="paragraph" w:styleId="NormalIndent">
    <w:name w:val="Normal Indent"/>
    <w:basedOn w:val="Normal"/>
    <w:uiPriority w:val="99"/>
    <w:unhideWhenUsed/>
    <w:rsid w:val="00502F8C"/>
    <w:pPr>
      <w:ind w:left="720"/>
    </w:pPr>
  </w:style>
  <w:style w:type="character" w:styleId="PlaceholderText">
    <w:name w:val="Placeholder Text"/>
    <w:basedOn w:val="DefaultParagraphFont"/>
    <w:uiPriority w:val="99"/>
    <w:semiHidden/>
    <w:rsid w:val="00502F8C"/>
    <w:rPr>
      <w:color w:val="808080"/>
    </w:rPr>
  </w:style>
  <w:style w:type="table" w:customStyle="1" w:styleId="ReportTable">
    <w:name w:val="Report Table"/>
    <w:basedOn w:val="TableNormal"/>
    <w:uiPriority w:val="99"/>
    <w:rsid w:val="00EE674C"/>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rsid w:val="00502F8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5C56"/>
    <w:pPr>
      <w:ind w:left="720"/>
      <w:contextualSpacing/>
    </w:pPr>
  </w:style>
  <w:style w:type="table" w:customStyle="1" w:styleId="TableGrid1">
    <w:name w:val="Table Grid1"/>
    <w:basedOn w:val="TableNormal"/>
    <w:next w:val="TableGrid"/>
    <w:uiPriority w:val="39"/>
    <w:rsid w:val="0045409E"/>
    <w:pPr>
      <w:spacing w:before="0" w:after="0" w:line="240" w:lineRule="auto"/>
    </w:pPr>
    <w:rPr>
      <w:rFonts w:eastAsia="SimSun"/>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434611"/>
    <w:pPr>
      <w:spacing w:before="0" w:after="0" w:line="240" w:lineRule="auto"/>
    </w:pPr>
    <w:rPr>
      <w:rFonts w:eastAsia="Times New Roman"/>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91029"/>
    <w:pPr>
      <w:spacing w:before="0" w:after="0" w:line="240" w:lineRule="auto"/>
    </w:pPr>
    <w:rPr>
      <w:rFonts w:eastAsia="SimSun"/>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53929"/>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256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2565F0"/>
    <w:rPr>
      <w:rFonts w:ascii="Courier New" w:eastAsia="Times New Roman" w:hAnsi="Courier New" w:cs="Courier New"/>
      <w:color w:val="auto"/>
      <w:lang w:eastAsia="en-US"/>
    </w:rPr>
  </w:style>
  <w:style w:type="character" w:customStyle="1" w:styleId="typ">
    <w:name w:val="typ"/>
    <w:basedOn w:val="DefaultParagraphFont"/>
    <w:rsid w:val="002565F0"/>
  </w:style>
  <w:style w:type="character" w:customStyle="1" w:styleId="pun">
    <w:name w:val="pun"/>
    <w:basedOn w:val="DefaultParagraphFont"/>
    <w:rsid w:val="002565F0"/>
  </w:style>
  <w:style w:type="character" w:customStyle="1" w:styleId="pln">
    <w:name w:val="pln"/>
    <w:basedOn w:val="DefaultParagraphFont"/>
    <w:rsid w:val="002565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1075">
      <w:bodyDiv w:val="1"/>
      <w:marLeft w:val="0"/>
      <w:marRight w:val="0"/>
      <w:marTop w:val="0"/>
      <w:marBottom w:val="0"/>
      <w:divBdr>
        <w:top w:val="none" w:sz="0" w:space="0" w:color="auto"/>
        <w:left w:val="none" w:sz="0" w:space="0" w:color="auto"/>
        <w:bottom w:val="none" w:sz="0" w:space="0" w:color="auto"/>
        <w:right w:val="none" w:sz="0" w:space="0" w:color="auto"/>
      </w:divBdr>
    </w:div>
    <w:div w:id="358089883">
      <w:bodyDiv w:val="1"/>
      <w:marLeft w:val="0"/>
      <w:marRight w:val="0"/>
      <w:marTop w:val="0"/>
      <w:marBottom w:val="0"/>
      <w:divBdr>
        <w:top w:val="none" w:sz="0" w:space="0" w:color="auto"/>
        <w:left w:val="none" w:sz="0" w:space="0" w:color="auto"/>
        <w:bottom w:val="none" w:sz="0" w:space="0" w:color="auto"/>
        <w:right w:val="none" w:sz="0" w:space="0" w:color="auto"/>
      </w:divBdr>
    </w:div>
    <w:div w:id="435440012">
      <w:bodyDiv w:val="1"/>
      <w:marLeft w:val="0"/>
      <w:marRight w:val="0"/>
      <w:marTop w:val="0"/>
      <w:marBottom w:val="0"/>
      <w:divBdr>
        <w:top w:val="none" w:sz="0" w:space="0" w:color="auto"/>
        <w:left w:val="none" w:sz="0" w:space="0" w:color="auto"/>
        <w:bottom w:val="none" w:sz="0" w:space="0" w:color="auto"/>
        <w:right w:val="none" w:sz="0" w:space="0" w:color="auto"/>
      </w:divBdr>
    </w:div>
    <w:div w:id="49684594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51447842">
      <w:bodyDiv w:val="1"/>
      <w:marLeft w:val="0"/>
      <w:marRight w:val="0"/>
      <w:marTop w:val="0"/>
      <w:marBottom w:val="0"/>
      <w:divBdr>
        <w:top w:val="none" w:sz="0" w:space="0" w:color="auto"/>
        <w:left w:val="none" w:sz="0" w:space="0" w:color="auto"/>
        <w:bottom w:val="none" w:sz="0" w:space="0" w:color="auto"/>
        <w:right w:val="none" w:sz="0" w:space="0" w:color="auto"/>
      </w:divBdr>
    </w:div>
    <w:div w:id="1366831254">
      <w:bodyDiv w:val="1"/>
      <w:marLeft w:val="0"/>
      <w:marRight w:val="0"/>
      <w:marTop w:val="0"/>
      <w:marBottom w:val="0"/>
      <w:divBdr>
        <w:top w:val="none" w:sz="0" w:space="0" w:color="auto"/>
        <w:left w:val="none" w:sz="0" w:space="0" w:color="auto"/>
        <w:bottom w:val="none" w:sz="0" w:space="0" w:color="auto"/>
        <w:right w:val="none" w:sz="0" w:space="0" w:color="auto"/>
      </w:divBdr>
    </w:div>
    <w:div w:id="1521360574">
      <w:bodyDiv w:val="1"/>
      <w:marLeft w:val="0"/>
      <w:marRight w:val="0"/>
      <w:marTop w:val="0"/>
      <w:marBottom w:val="0"/>
      <w:divBdr>
        <w:top w:val="none" w:sz="0" w:space="0" w:color="auto"/>
        <w:left w:val="none" w:sz="0" w:space="0" w:color="auto"/>
        <w:bottom w:val="none" w:sz="0" w:space="0" w:color="auto"/>
        <w:right w:val="none" w:sz="0" w:space="0" w:color="auto"/>
      </w:divBdr>
    </w:div>
    <w:div w:id="1644190125">
      <w:bodyDiv w:val="1"/>
      <w:marLeft w:val="0"/>
      <w:marRight w:val="0"/>
      <w:marTop w:val="0"/>
      <w:marBottom w:val="0"/>
      <w:divBdr>
        <w:top w:val="none" w:sz="0" w:space="0" w:color="auto"/>
        <w:left w:val="none" w:sz="0" w:space="0" w:color="auto"/>
        <w:bottom w:val="none" w:sz="0" w:space="0" w:color="auto"/>
        <w:right w:val="none" w:sz="0" w:space="0" w:color="auto"/>
      </w:divBdr>
    </w:div>
    <w:div w:id="182323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jasontam/d/snap/amazon-fine-food-reviews/helpful-reviewer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jenskitchen/d/snap/amazon-fine-food-reviews/what-is-the-most-popular-food-produc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github.com/tonyandrys/cs-4980-big-data-technologies-andry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7BF18840-E8CC-42C7-8449-CA0365020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7813</TotalTime>
  <Pages>7</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Amazon Fine Food Reviews</vt:lpstr>
    </vt:vector>
  </TitlesOfParts>
  <Company/>
  <LinksUpToDate>false</LinksUpToDate>
  <CharactersWithSpaces>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Fine Food Reviews</dc:title>
  <dc:subject>Group1- Ajay, augustine, joydeb, saurabh, vaibhav and vinu</dc:subject>
  <dc:creator>Group1</dc:creator>
  <cp:keywords>Project1</cp:keywords>
  <cp:lastModifiedBy>Work</cp:lastModifiedBy>
  <cp:revision>305</cp:revision>
  <dcterms:created xsi:type="dcterms:W3CDTF">2016-09-05T12:37:00Z</dcterms:created>
  <dcterms:modified xsi:type="dcterms:W3CDTF">2018-02-16T19:13:00Z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